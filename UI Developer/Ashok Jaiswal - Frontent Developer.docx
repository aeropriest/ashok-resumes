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2961" w14:textId="1071F10A" w:rsidR="003A7C40" w:rsidRPr="003A7C40" w:rsidRDefault="003A7C40" w:rsidP="003A7C40">
      <w:pPr>
        <w:rPr>
          <w:sz w:val="10"/>
          <w:szCs w:val="12"/>
        </w:rPr>
      </w:pPr>
    </w:p>
    <w:p w14:paraId="055F22D8" w14:textId="328D41FB" w:rsidR="003A7C40" w:rsidRPr="00E83598" w:rsidRDefault="006E45D6" w:rsidP="005F60DF">
      <w:pPr>
        <w:pStyle w:val="Title"/>
        <w:jc w:val="center"/>
        <w:rPr>
          <w:color w:val="4472C4" w:themeColor="accent1"/>
        </w:rPr>
      </w:pPr>
      <w:r w:rsidRPr="00E83598">
        <w:rPr>
          <w:color w:val="4472C4" w:themeColor="accent1"/>
        </w:rPr>
        <w:t>Ashok Jai</w:t>
      </w:r>
      <w:r w:rsidR="00A970FB">
        <w:rPr>
          <w:color w:val="4472C4" w:themeColor="accent1"/>
        </w:rPr>
        <w:t>s</w:t>
      </w:r>
      <w:r w:rsidRPr="00E83598">
        <w:rPr>
          <w:color w:val="4472C4" w:themeColor="accent1"/>
        </w:rPr>
        <w:t>wal</w:t>
      </w:r>
    </w:p>
    <w:p w14:paraId="2DC85937" w14:textId="3A4DE151" w:rsidR="003A7C40" w:rsidRPr="00103499" w:rsidRDefault="006E45D6" w:rsidP="003A7C40">
      <w:pPr>
        <w:pStyle w:val="Contact"/>
        <w:rPr>
          <w:rFonts w:cs="Calibri (Body)"/>
          <w:szCs w:val="20"/>
        </w:rPr>
      </w:pPr>
      <w:r>
        <w:t xml:space="preserve">Hong </w:t>
      </w:r>
      <w:r w:rsidR="00B83B17">
        <w:t xml:space="preserve">Kong </w:t>
      </w:r>
      <w:r w:rsidR="00B83B17" w:rsidRPr="000E5F0C">
        <w:t>|</w:t>
      </w:r>
      <w:r w:rsidR="003A7C40" w:rsidRPr="000E5F0C">
        <w:t xml:space="preserve"> </w:t>
      </w:r>
      <w:r>
        <w:t>+852-6043-</w:t>
      </w:r>
      <w:r w:rsidR="00E83598">
        <w:t xml:space="preserve">4478 </w:t>
      </w:r>
      <w:r w:rsidR="00E83598" w:rsidRPr="000E5F0C">
        <w:t>|</w:t>
      </w:r>
      <w:r w:rsidR="003A7C40" w:rsidRPr="000E5F0C">
        <w:t xml:space="preserve"> </w:t>
      </w:r>
      <w:r>
        <w:t>ashok</w:t>
      </w:r>
      <w:r w:rsidR="009D3425">
        <w:t>.</w:t>
      </w:r>
      <w:r>
        <w:t>jaiswal@gmail.com</w:t>
      </w:r>
      <w:r w:rsidR="003A7C40" w:rsidRPr="000E5F0C">
        <w:t xml:space="preserve"> </w:t>
      </w:r>
      <w:r w:rsidR="00655EE8">
        <w:t xml:space="preserve">| </w:t>
      </w:r>
      <w:r w:rsidR="00655EE8" w:rsidRPr="00655EE8">
        <w:t>github.com/</w:t>
      </w:r>
      <w:proofErr w:type="spellStart"/>
      <w:r w:rsidR="00922982" w:rsidRPr="00655EE8">
        <w:t>aeropriest</w:t>
      </w:r>
      <w:proofErr w:type="spellEnd"/>
    </w:p>
    <w:p w14:paraId="4640A2CB" w14:textId="14D6347D" w:rsidR="00A26CE5" w:rsidRDefault="00A26CE5" w:rsidP="00A26CE5">
      <w:pPr>
        <w:pStyle w:val="Heading1"/>
        <w:rPr>
          <w:color w:val="4472C4" w:themeColor="accent1"/>
        </w:rPr>
      </w:pPr>
      <w:r w:rsidRPr="00A26CE5">
        <w:rPr>
          <w:color w:val="4472C4" w:themeColor="accent1"/>
        </w:rPr>
        <w:t>Objective</w:t>
      </w:r>
    </w:p>
    <w:p w14:paraId="2350191A" w14:textId="1DCC8E11" w:rsidR="00530ABE" w:rsidRPr="00530ABE" w:rsidRDefault="001D4D70" w:rsidP="00530ABE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GB" w:eastAsia="en-US"/>
          <w14:ligatures w14:val="standardContextual"/>
        </w:rPr>
      </w:pP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Proactive and enthusiastic UI/UX Developer with experience in </w:t>
      </w:r>
      <w:proofErr w:type="spellStart"/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>NextJS</w:t>
      </w:r>
      <w:proofErr w:type="spellEnd"/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>/React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, SASS frameworks, and a strong passion for the crypto space. Eager to leverage </w:t>
      </w:r>
      <w:r w:rsidR="007B1DB2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>learning</w:t>
      </w:r>
      <w:r w:rsidR="00AE62BD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>s</w:t>
      </w:r>
      <w:r w:rsidR="007B1DB2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 from crypto trading in 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my diverse portfolio in tokens, protocols, and DeFi projects to drive innovative solutions, while learning </w:t>
      </w:r>
      <w:r w:rsidR="007B1DB2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more about how 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institutions use crypto and </w:t>
      </w:r>
      <w:r w:rsidR="007B1DB2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 xml:space="preserve">further 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eastAsia="en-US"/>
          <w14:ligatures w14:val="standardContextual"/>
        </w:rPr>
        <w:t>enhancing my hands-on development skills.</w:t>
      </w:r>
    </w:p>
    <w:p w14:paraId="2B858B69" w14:textId="10ECB510" w:rsidR="00785040" w:rsidRPr="00785040" w:rsidRDefault="00A26CE5" w:rsidP="00785040">
      <w:pPr>
        <w:pStyle w:val="Heading1"/>
        <w:rPr>
          <w:rFonts w:ascii="AppleSystemUIFont" w:eastAsiaTheme="minorHAnsi" w:hAnsi="AppleSystemUIFont" w:cs="AppleSystemUIFont"/>
          <w:color w:val="auto"/>
          <w:sz w:val="26"/>
          <w:szCs w:val="26"/>
          <w:lang w:val="en-GB" w:eastAsia="en-US"/>
          <w14:ligatures w14:val="standardContextual"/>
        </w:rPr>
      </w:pPr>
      <w:r w:rsidRPr="00A26CE5">
        <w:rPr>
          <w:color w:val="4472C4" w:themeColor="accent1"/>
        </w:rPr>
        <w:t>Skil</w:t>
      </w:r>
      <w:r w:rsidR="00785040">
        <w:rPr>
          <w:color w:val="4472C4" w:themeColor="accent1"/>
        </w:rPr>
        <w:t>LS</w:t>
      </w:r>
    </w:p>
    <w:p w14:paraId="03FA33CC" w14:textId="025B8D6F" w:rsidR="001D4D70" w:rsidRPr="001D4D70" w:rsidRDefault="001D4D70" w:rsidP="001D4D7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</w:pPr>
      <w:r w:rsidRPr="001D4D70">
        <w:rPr>
          <w:rFonts w:ascii="Helvetica Neue" w:eastAsiaTheme="minorHAnsi" w:hAnsi="Helvetica Neue" w:cs="Helvetica Neue"/>
          <w:b/>
          <w:bCs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UI/UX Development: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 xml:space="preserve"> </w:t>
      </w:r>
      <w:proofErr w:type="spellStart"/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NextJS</w:t>
      </w:r>
      <w:proofErr w:type="spellEnd"/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, React, SASS</w:t>
      </w: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/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CSS, TypeScript</w:t>
      </w: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/JavaScript</w:t>
      </w:r>
      <w:r w:rsidR="008C6248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, Python</w:t>
      </w:r>
    </w:p>
    <w:p w14:paraId="30A1C698" w14:textId="5B62C609" w:rsidR="001D4D70" w:rsidRPr="001D4D70" w:rsidRDefault="001D4D70" w:rsidP="001D4D7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</w:pPr>
      <w:r w:rsidRPr="001D4D70">
        <w:rPr>
          <w:rFonts w:ascii="Helvetica Neue" w:eastAsiaTheme="minorHAnsi" w:hAnsi="Helvetica Neue" w:cs="Helvetica Neue"/>
          <w:b/>
          <w:bCs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Full-Stack Web Development: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 xml:space="preserve"> </w:t>
      </w:r>
      <w:proofErr w:type="spellStart"/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NextJS</w:t>
      </w:r>
      <w:proofErr w:type="spellEnd"/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, TypeScript, React Native</w:t>
      </w:r>
    </w:p>
    <w:p w14:paraId="494C7283" w14:textId="4A4D0544" w:rsidR="001D4D70" w:rsidRPr="001D4D70" w:rsidRDefault="001D4D70" w:rsidP="001D4D7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</w:pPr>
      <w:r w:rsidRPr="001D4D70">
        <w:rPr>
          <w:rFonts w:ascii="Helvetica Neue" w:eastAsiaTheme="minorHAnsi" w:hAnsi="Helvetica Neue" w:cs="Helvetica Neue"/>
          <w:b/>
          <w:bCs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Blockchain and Web3 Integration: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 xml:space="preserve"> Ethereum, </w:t>
      </w:r>
      <w:r w:rsidR="008C6248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 xml:space="preserve">Solana, 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NFT</w:t>
      </w:r>
      <w:r w:rsidR="008C6248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s</w:t>
      </w:r>
    </w:p>
    <w:p w14:paraId="7E1C86E5" w14:textId="2F7C510E" w:rsidR="003E2C84" w:rsidRPr="001D4D70" w:rsidRDefault="001D4D70" w:rsidP="003E2C84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left="180" w:right="0" w:hanging="180"/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</w:pPr>
      <w:r w:rsidRPr="001D4D70">
        <w:rPr>
          <w:rFonts w:ascii="Helvetica Neue" w:eastAsiaTheme="minorHAnsi" w:hAnsi="Helvetica Neue" w:cs="Helvetica Neue"/>
          <w:b/>
          <w:bCs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Database Management:</w:t>
      </w:r>
      <w:r w:rsidRPr="001D4D70"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 xml:space="preserve"> Neo4J, Firebase</w:t>
      </w: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t>, MongoDB</w:t>
      </w:r>
    </w:p>
    <w:p w14:paraId="4564AEBC" w14:textId="65C65A72" w:rsidR="00A26CE5" w:rsidRDefault="001D4D70" w:rsidP="00A26CE5">
      <w:pPr>
        <w:autoSpaceDE w:val="0"/>
        <w:autoSpaceDN w:val="0"/>
        <w:adjustRightInd w:val="0"/>
        <w:spacing w:after="0" w:line="240" w:lineRule="auto"/>
        <w:ind w:right="0"/>
        <w:rPr>
          <w:rFonts w:ascii="AppleSystemUIFont" w:eastAsiaTheme="minorHAnsi" w:hAnsi="AppleSystemUIFont" w:cs="AppleSystemUIFont"/>
          <w:color w:val="auto"/>
          <w:sz w:val="26"/>
          <w:szCs w:val="26"/>
          <w:lang w:val="en-GB" w:eastAsia="en-US"/>
          <w14:ligatures w14:val="standardContextual"/>
        </w:rPr>
      </w:pPr>
      <w:r>
        <w:rPr>
          <w:rFonts w:ascii="Helvetica Neue" w:eastAsiaTheme="minorHAnsi" w:hAnsi="Helvetica Neue" w:cs="Helvetica Neue"/>
          <w:color w:val="4C4C4C"/>
          <w:spacing w:val="-2"/>
          <w:kern w:val="1"/>
          <w:sz w:val="18"/>
          <w:szCs w:val="18"/>
          <w:lang w:val="en-HK" w:eastAsia="en-US"/>
          <w14:ligatures w14:val="standardContextual"/>
        </w:rPr>
        <w:br/>
      </w:r>
      <w:r w:rsidR="00A26CE5" w:rsidRPr="00A26CE5">
        <w:rPr>
          <w:rFonts w:asciiTheme="majorHAnsi" w:hAnsiTheme="majorHAnsi"/>
          <w:caps/>
          <w:color w:val="4472C4" w:themeColor="accent1"/>
          <w:spacing w:val="30"/>
          <w:sz w:val="22"/>
        </w:rPr>
        <w:t>Experienc</w:t>
      </w:r>
      <w:r w:rsidR="00A26CE5">
        <w:rPr>
          <w:rFonts w:asciiTheme="majorHAnsi" w:hAnsiTheme="majorHAnsi"/>
          <w:caps/>
          <w:color w:val="4472C4" w:themeColor="accent1"/>
          <w:spacing w:val="30"/>
          <w:sz w:val="22"/>
        </w:rPr>
        <w:t>E</w:t>
      </w:r>
    </w:p>
    <w:p w14:paraId="42903F35" w14:textId="77777777" w:rsidR="00A26CE5" w:rsidRDefault="00A26CE5" w:rsidP="00A26CE5">
      <w:pPr>
        <w:autoSpaceDE w:val="0"/>
        <w:autoSpaceDN w:val="0"/>
        <w:adjustRightInd w:val="0"/>
        <w:spacing w:after="0" w:line="240" w:lineRule="auto"/>
        <w:ind w:right="0"/>
        <w:rPr>
          <w:rFonts w:ascii="AppleSystemUIFont" w:eastAsiaTheme="minorHAnsi" w:hAnsi="AppleSystemUIFont" w:cs="AppleSystemUIFont"/>
          <w:color w:val="auto"/>
          <w:sz w:val="26"/>
          <w:szCs w:val="26"/>
          <w:lang w:val="en-GB" w:eastAsia="en-US"/>
          <w14:ligatures w14:val="standardContextual"/>
        </w:rPr>
      </w:pPr>
    </w:p>
    <w:p w14:paraId="32D5B716" w14:textId="31266700" w:rsidR="00A26CE5" w:rsidRPr="00A26CE5" w:rsidRDefault="008C6248" w:rsidP="00A26CE5">
      <w:pPr>
        <w:pStyle w:val="Heading2"/>
        <w:rPr>
          <w:sz w:val="22"/>
          <w:szCs w:val="22"/>
        </w:rPr>
      </w:pPr>
      <w:r w:rsidRPr="00A26CE5">
        <w:rPr>
          <w:sz w:val="22"/>
          <w:szCs w:val="22"/>
        </w:rPr>
        <w:t xml:space="preserve">Lead </w:t>
      </w:r>
      <w:r>
        <w:rPr>
          <w:sz w:val="22"/>
          <w:szCs w:val="22"/>
        </w:rPr>
        <w:t xml:space="preserve">UI </w:t>
      </w:r>
      <w:r w:rsidRPr="00A26CE5">
        <w:rPr>
          <w:sz w:val="22"/>
          <w:szCs w:val="22"/>
        </w:rPr>
        <w:t>Developer</w:t>
      </w:r>
      <w:r w:rsidR="00503008">
        <w:rPr>
          <w:sz w:val="22"/>
          <w:szCs w:val="22"/>
        </w:rPr>
        <w:t xml:space="preserve"> </w:t>
      </w:r>
    </w:p>
    <w:p w14:paraId="6D688082" w14:textId="61EF8B83" w:rsidR="00662FC9" w:rsidRPr="00662FC9" w:rsidRDefault="00A26CE5" w:rsidP="00662FC9">
      <w:pPr>
        <w:pStyle w:val="Heading3"/>
      </w:pPr>
      <w:proofErr w:type="spellStart"/>
      <w:r>
        <w:t>Axar</w:t>
      </w:r>
      <w:proofErr w:type="spellEnd"/>
      <w:r>
        <w:t xml:space="preserve"> Soft |Hong Kong</w:t>
      </w:r>
      <w:r w:rsidR="00503008">
        <w:t xml:space="preserve"> (Freelance)</w:t>
      </w:r>
      <w:r>
        <w:tab/>
      </w:r>
      <w:r w:rsidR="00270D77">
        <w:t>Nov</w:t>
      </w:r>
      <w:r>
        <w:t xml:space="preserve"> 2022 </w:t>
      </w:r>
      <w:r w:rsidR="00662FC9">
        <w:t>–</w:t>
      </w:r>
      <w:r>
        <w:t xml:space="preserve"> Present</w:t>
      </w:r>
    </w:p>
    <w:p w14:paraId="33C78345" w14:textId="77777777" w:rsidR="00292DDA" w:rsidRDefault="00503008" w:rsidP="00503008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503008">
        <w:rPr>
          <w:rFonts w:eastAsiaTheme="majorEastAsia" w:cstheme="majorBidi"/>
          <w:b/>
          <w:sz w:val="18"/>
          <w:szCs w:val="18"/>
        </w:rPr>
        <w:t>Technology Stack: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</w:t>
      </w:r>
      <w:proofErr w:type="spellStart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NextJS</w:t>
      </w:r>
      <w:proofErr w:type="spellEnd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TypeScript, </w:t>
      </w:r>
      <w:proofErr w:type="spellStart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TradingView</w:t>
      </w:r>
      <w:proofErr w:type="spellEnd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Charts, </w:t>
      </w:r>
      <w:proofErr w:type="spellStart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Vercel</w:t>
      </w:r>
      <w:proofErr w:type="spellEnd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serverless functions, Firebase NoSQL database, </w:t>
      </w:r>
    </w:p>
    <w:p w14:paraId="74783452" w14:textId="60B3C69C" w:rsidR="00503008" w:rsidRPr="00503008" w:rsidRDefault="008C6248" w:rsidP="00503008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>
        <w:rPr>
          <w:rFonts w:eastAsiaTheme="majorEastAsia" w:cstheme="majorBidi"/>
          <w:b/>
          <w:sz w:val="18"/>
          <w:szCs w:val="18"/>
        </w:rPr>
        <w:t>APIs</w:t>
      </w:r>
      <w:r w:rsidRPr="00503008">
        <w:rPr>
          <w:rFonts w:eastAsiaTheme="majorEastAsia" w:cstheme="majorBidi"/>
          <w:b/>
          <w:sz w:val="18"/>
          <w:szCs w:val="18"/>
        </w:rPr>
        <w:t>: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Telegram</w:t>
      </w:r>
      <w:r w:rsidR="00503008"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Solana, </w:t>
      </w:r>
      <w:r w:rsidR="00292DDA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Web3, </w:t>
      </w:r>
      <w:r w:rsidR="00503008"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Jupiter, Helius, CoinGecko, Google, OpenAI </w:t>
      </w:r>
    </w:p>
    <w:p w14:paraId="427C156A" w14:textId="53A4EACA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Cs w:val="20"/>
          <w:lang w:val="en-GB"/>
        </w:rPr>
      </w:pPr>
      <w:r w:rsidRPr="00503008">
        <w:rPr>
          <w:rFonts w:eastAsiaTheme="majorEastAsia" w:cstheme="majorBidi"/>
          <w:b/>
          <w:szCs w:val="20"/>
        </w:rPr>
        <w:t>Voice-Enabled Telegram Solana Tokens Trading Bot</w:t>
      </w:r>
      <w:r w:rsidRPr="00503008">
        <w:rPr>
          <w:rFonts w:ascii="Helvetica Neue" w:hAnsi="Helvetica Neue" w:cs="Helvetica Neue"/>
          <w:color w:val="4C4C4C"/>
          <w:spacing w:val="-2"/>
          <w:kern w:val="1"/>
          <w:szCs w:val="20"/>
          <w:lang w:val="en-GB"/>
        </w:rPr>
        <w:t>:</w:t>
      </w:r>
    </w:p>
    <w:p w14:paraId="2D4E6571" w14:textId="0E430DA8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Developed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Telegram 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trading bot, working </w:t>
      </w:r>
      <w:r w:rsidR="00AE62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a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synchronously with the US-based product team and client</w:t>
      </w:r>
      <w:r w:rsidR="00AE62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s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in Dubai.</w:t>
      </w:r>
    </w:p>
    <w:p w14:paraId="3396630A" w14:textId="0DE52D62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Created UI/UX engine for Telegram, supporting menus, buttons, and navigation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in 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a stateless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protocol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.</w:t>
      </w:r>
    </w:p>
    <w:p w14:paraId="2B6238F2" w14:textId="35812A37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G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athered requirements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refined the user experience by using the bot myself, ensuring intuitive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experience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.</w:t>
      </w:r>
    </w:p>
    <w:p w14:paraId="20582F36" w14:textId="0CE20639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Enhanced collaboration and communication with distributed teams, leading to successful project delivery.</w:t>
      </w:r>
    </w:p>
    <w:p w14:paraId="7217F65E" w14:textId="71FED958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eastAsiaTheme="majorEastAsia" w:cstheme="majorBidi"/>
          <w:b/>
          <w:szCs w:val="20"/>
        </w:rPr>
      </w:pPr>
      <w:r w:rsidRPr="00503008">
        <w:rPr>
          <w:rFonts w:eastAsiaTheme="majorEastAsia" w:cstheme="majorBidi"/>
          <w:b/>
          <w:szCs w:val="20"/>
        </w:rPr>
        <w:t>Crypto Portfolio Tracker:</w:t>
      </w:r>
    </w:p>
    <w:p w14:paraId="1C53667E" w14:textId="2C4F9B9C" w:rsidR="00503008" w:rsidRPr="00503008" w:rsidRDefault="00503008" w:rsidP="00503008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Built the front-end </w:t>
      </w:r>
      <w:r w:rsidR="00AE62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of 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a crypto portfolio tracker using </w:t>
      </w:r>
      <w:proofErr w:type="spellStart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NextJS</w:t>
      </w:r>
      <w:proofErr w:type="spellEnd"/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with </w:t>
      </w:r>
      <w:r w:rsidR="008C624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distributed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team</w:t>
      </w:r>
      <w:r w:rsidR="000A097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s in </w:t>
      </w: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US and India.</w:t>
      </w:r>
    </w:p>
    <w:p w14:paraId="0E818977" w14:textId="4ADAA631" w:rsidR="00A26CE5" w:rsidRPr="00FF1547" w:rsidRDefault="00503008" w:rsidP="00FF154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Developed custom components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and </w:t>
      </w:r>
      <w:proofErr w:type="spellStart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TradingView</w:t>
      </w:r>
      <w:proofErr w:type="spellEnd"/>
      <w:r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Charts to visualize token performance.</w:t>
      </w:r>
      <w:r w:rsidR="008C5104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br/>
      </w:r>
    </w:p>
    <w:p w14:paraId="3B1E2510" w14:textId="294A2FB6" w:rsidR="008C6248" w:rsidRPr="00A26CE5" w:rsidRDefault="008C6248" w:rsidP="008C6248">
      <w:pPr>
        <w:pStyle w:val="Heading2"/>
        <w:rPr>
          <w:sz w:val="22"/>
          <w:szCs w:val="22"/>
        </w:rPr>
      </w:pPr>
      <w:r w:rsidRPr="00A26CE5">
        <w:rPr>
          <w:sz w:val="22"/>
          <w:szCs w:val="22"/>
        </w:rPr>
        <w:t xml:space="preserve">Lead </w:t>
      </w:r>
      <w:r>
        <w:rPr>
          <w:sz w:val="22"/>
          <w:szCs w:val="22"/>
        </w:rPr>
        <w:t xml:space="preserve">UI </w:t>
      </w:r>
      <w:r w:rsidRPr="00A26CE5">
        <w:rPr>
          <w:sz w:val="22"/>
          <w:szCs w:val="22"/>
        </w:rPr>
        <w:t>Developer</w:t>
      </w:r>
      <w:r>
        <w:rPr>
          <w:sz w:val="22"/>
          <w:szCs w:val="22"/>
        </w:rPr>
        <w:t xml:space="preserve"> </w:t>
      </w:r>
    </w:p>
    <w:p w14:paraId="602CD677" w14:textId="5568F09C" w:rsidR="003E77FC" w:rsidRDefault="00A26CE5" w:rsidP="003E77FC">
      <w:p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proofErr w:type="spellStart"/>
      <w:r>
        <w:t>RioDeFi</w:t>
      </w:r>
      <w:proofErr w:type="spellEnd"/>
      <w:r>
        <w:t xml:space="preserve"> |Hong Kong</w:t>
      </w:r>
      <w:r>
        <w:tab/>
      </w:r>
      <w:r w:rsidR="008C5104">
        <w:tab/>
      </w:r>
      <w:r w:rsidR="008C5104">
        <w:tab/>
      </w:r>
      <w:r w:rsidR="008C5104">
        <w:tab/>
      </w:r>
      <w:r w:rsidR="008C5104">
        <w:tab/>
      </w:r>
      <w:r w:rsidR="008C5104">
        <w:tab/>
      </w:r>
      <w:r w:rsidR="008C5104">
        <w:tab/>
      </w:r>
      <w:r w:rsidR="008C5104">
        <w:tab/>
      </w:r>
      <w:r w:rsidR="008C5104">
        <w:tab/>
      </w:r>
      <w:r>
        <w:t>Nov 202</w:t>
      </w:r>
      <w:r w:rsidR="002C049E">
        <w:t>1</w:t>
      </w:r>
      <w:r>
        <w:t xml:space="preserve"> – </w:t>
      </w:r>
      <w:r w:rsidR="00270D77">
        <w:t>Oct</w:t>
      </w:r>
      <w:r>
        <w:t xml:space="preserve"> 2022</w:t>
      </w:r>
      <w:r w:rsidR="003E77FC">
        <w:br/>
      </w:r>
      <w:r w:rsidR="003E77FC" w:rsidRPr="00503008">
        <w:rPr>
          <w:rFonts w:eastAsiaTheme="majorEastAsia" w:cstheme="majorBidi"/>
          <w:b/>
          <w:sz w:val="18"/>
          <w:szCs w:val="18"/>
        </w:rPr>
        <w:t>Technology Stack:</w:t>
      </w:r>
      <w:r w:rsid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</w:t>
      </w:r>
      <w:proofErr w:type="spellStart"/>
      <w:r w:rsidR="003E77FC"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NextJS</w:t>
      </w:r>
      <w:proofErr w:type="spellEnd"/>
      <w:r w:rsidR="003E77FC"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TypeScript, </w:t>
      </w:r>
      <w:proofErr w:type="spellStart"/>
      <w:r w:rsid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MySql</w:t>
      </w:r>
      <w:proofErr w:type="spellEnd"/>
      <w:r w:rsidR="003E77FC" w:rsidRPr="005030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</w:t>
      </w:r>
      <w:r w:rsid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ERC-721A</w:t>
      </w:r>
      <w:r w:rsidR="003E2C84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</w:t>
      </w:r>
      <w:r w:rsid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React Native</w:t>
      </w:r>
    </w:p>
    <w:p w14:paraId="70BFB64B" w14:textId="132053B8" w:rsidR="003E77FC" w:rsidRPr="003E77FC" w:rsidRDefault="003E77FC" w:rsidP="003E77FC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Built NFT marketplace frontend using </w:t>
      </w:r>
      <w:proofErr w:type="spellStart"/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NextJS</w:t>
      </w:r>
      <w:proofErr w:type="spellEnd"/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, integrating Web3 API for Ethereum interactions.</w:t>
      </w:r>
    </w:p>
    <w:p w14:paraId="05C13CCE" w14:textId="5A3882E6" w:rsidR="003E77FC" w:rsidRPr="003E77FC" w:rsidRDefault="003E77FC" w:rsidP="003E77FC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Implemented custom components like infinite scroll for browsing and traits filter for detailed searches.</w:t>
      </w:r>
    </w:p>
    <w:p w14:paraId="667713E2" w14:textId="59ACA15D" w:rsidR="003E77FC" w:rsidRPr="003E77FC" w:rsidRDefault="003E77FC" w:rsidP="003E77FC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Collaborated with marketing</w:t>
      </w:r>
      <w:r w:rsidR="00552A3E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team</w:t>
      </w: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for competitive analysis and feature evaluation.</w:t>
      </w:r>
    </w:p>
    <w:p w14:paraId="0142B9EB" w14:textId="765996BF" w:rsidR="003E77FC" w:rsidRPr="003E77FC" w:rsidRDefault="003E77FC" w:rsidP="003E77FC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Designed the final product with the graphics team for an intuitive UI.</w:t>
      </w:r>
    </w:p>
    <w:p w14:paraId="77E326AA" w14:textId="0A685433" w:rsidR="003E77FC" w:rsidRPr="003E77FC" w:rsidRDefault="003E77FC" w:rsidP="003E77FC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Developed the market</w:t>
      </w:r>
      <w:r w:rsidR="00552A3E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place</w:t>
      </w: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front</w:t>
      </w:r>
      <w:r w:rsidR="00AE62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-</w:t>
      </w: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end and wallet whitelisting launch site, ensuring seamless user onboarding.</w:t>
      </w:r>
    </w:p>
    <w:p w14:paraId="604F2DBC" w14:textId="21BFF24B" w:rsidR="003E77FC" w:rsidRPr="003E77FC" w:rsidRDefault="003E77FC" w:rsidP="003E77FC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Led the development of an AR-based marketing game.</w:t>
      </w:r>
    </w:p>
    <w:p w14:paraId="2E45996B" w14:textId="7779D0C2" w:rsidR="00D003D5" w:rsidRDefault="003E77FC" w:rsidP="00D003D5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3E77FC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Worked closely with distributed teams in India, China, and Vietnam to ensure smooth project execution.</w:t>
      </w:r>
    </w:p>
    <w:p w14:paraId="2222437C" w14:textId="598D329E" w:rsidR="00D003D5" w:rsidRPr="00D003D5" w:rsidRDefault="004010F3" w:rsidP="00D003D5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Collaborated with marketing, backend and graphics team to build </w:t>
      </w:r>
      <w:r w:rsidR="00D003D5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Crypto portfolio tracker </w:t>
      </w:r>
      <w:r w:rsid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React Native</w:t>
      </w:r>
      <w:r w:rsidR="00D003D5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app </w:t>
      </w:r>
    </w:p>
    <w:p w14:paraId="4F44FC82" w14:textId="0743EA06" w:rsidR="00A26CE5" w:rsidRDefault="00A26CE5" w:rsidP="00A26CE5">
      <w:pPr>
        <w:pStyle w:val="Heading2"/>
        <w:rPr>
          <w:sz w:val="22"/>
          <w:szCs w:val="22"/>
        </w:rPr>
      </w:pPr>
      <w:r w:rsidRPr="00A26CE5">
        <w:rPr>
          <w:sz w:val="22"/>
          <w:szCs w:val="22"/>
        </w:rPr>
        <w:lastRenderedPageBreak/>
        <w:t xml:space="preserve">Software </w:t>
      </w:r>
      <w:r w:rsidR="00220794">
        <w:rPr>
          <w:sz w:val="22"/>
          <w:szCs w:val="22"/>
        </w:rPr>
        <w:t>Architect</w:t>
      </w:r>
      <w:r w:rsidR="00114F05">
        <w:rPr>
          <w:sz w:val="22"/>
          <w:szCs w:val="22"/>
        </w:rPr>
        <w:t xml:space="preserve"> (Founding Team)</w:t>
      </w:r>
    </w:p>
    <w:p w14:paraId="0868B360" w14:textId="377A29E7" w:rsidR="00BF3BBD" w:rsidRPr="00BF3BBD" w:rsidRDefault="00A26CE5" w:rsidP="00BF3BBD">
      <w:pPr>
        <w:pStyle w:val="Heading3"/>
      </w:pPr>
      <w:proofErr w:type="spellStart"/>
      <w:r>
        <w:t>Lecker</w:t>
      </w:r>
      <w:proofErr w:type="spellEnd"/>
      <w:r>
        <w:t xml:space="preserve"> Labs |Hong Kong</w:t>
      </w:r>
      <w:r>
        <w:tab/>
      </w:r>
      <w:r w:rsidR="00552A3E">
        <w:t>Sep</w:t>
      </w:r>
      <w:r>
        <w:t xml:space="preserve"> 201</w:t>
      </w:r>
      <w:r w:rsidR="00A970FB">
        <w:t>7</w:t>
      </w:r>
      <w:r>
        <w:t xml:space="preserve"> – Oct 2021</w:t>
      </w:r>
    </w:p>
    <w:p w14:paraId="139BF21E" w14:textId="1D738FAA" w:rsidR="00BF3BBD" w:rsidRPr="00BF3BBD" w:rsidRDefault="00BF3BBD" w:rsidP="00BF3BBD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Developed a React Native app for appliance control with recipe selection, ingredient shopping, payment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etc.</w:t>
      </w:r>
    </w:p>
    <w:p w14:paraId="60A42404" w14:textId="5F9102C5" w:rsidR="00BF3BBD" w:rsidRPr="00BF3BBD" w:rsidRDefault="00BF3BBD" w:rsidP="00BF3BBD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Implemented OTA updates for firmware and designed intuitive UI components for user interaction.</w:t>
      </w:r>
    </w:p>
    <w:p w14:paraId="1406935C" w14:textId="3EBEB961" w:rsidR="00BF3BBD" w:rsidRPr="00BF3BBD" w:rsidRDefault="00BF3BBD" w:rsidP="00BF3BBD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Built a Next.js website as a central hub for product features, e-commerce, news, recipes, payment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etc</w:t>
      </w: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.</w:t>
      </w:r>
    </w:p>
    <w:p w14:paraId="5B4FE518" w14:textId="0CA26B79" w:rsidR="00BF3BBD" w:rsidRDefault="00BF3BBD" w:rsidP="00BF3BBD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Collaborated with firmware developers in India and marketing teams in the USA to ensure seamless app and website integration, aligning features with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user’s </w:t>
      </w: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needs.</w:t>
      </w:r>
    </w:p>
    <w:p w14:paraId="3C0C4A0B" w14:textId="51A4156B" w:rsidR="00DD41D5" w:rsidRPr="00DD41D5" w:rsidRDefault="00DD41D5" w:rsidP="00DD41D5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Conducted market research to optimize user experience and feature set across 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mobile and web </w:t>
      </w:r>
      <w:r w:rsidRPr="00BF3BBD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platforms.</w:t>
      </w:r>
    </w:p>
    <w:p w14:paraId="52E4DC09" w14:textId="51607D38" w:rsidR="00A26CE5" w:rsidRDefault="00A26CE5" w:rsidP="00A26CE5">
      <w:pPr>
        <w:pStyle w:val="Heading2"/>
        <w:rPr>
          <w:sz w:val="22"/>
          <w:szCs w:val="22"/>
        </w:rPr>
      </w:pPr>
      <w:r w:rsidRPr="00A26CE5">
        <w:rPr>
          <w:sz w:val="22"/>
          <w:szCs w:val="22"/>
        </w:rPr>
        <w:t xml:space="preserve">Software </w:t>
      </w:r>
      <w:r w:rsidR="00220794">
        <w:rPr>
          <w:sz w:val="22"/>
          <w:szCs w:val="22"/>
        </w:rPr>
        <w:t xml:space="preserve">Architect </w:t>
      </w:r>
      <w:r w:rsidR="00114F05">
        <w:rPr>
          <w:sz w:val="22"/>
          <w:szCs w:val="22"/>
        </w:rPr>
        <w:t>(Founding Team)</w:t>
      </w:r>
    </w:p>
    <w:p w14:paraId="2F2FBA9A" w14:textId="5588975C" w:rsidR="00A26CE5" w:rsidRPr="00662FC9" w:rsidRDefault="00A26CE5" w:rsidP="00662FC9">
      <w:pPr>
        <w:pStyle w:val="Heading3"/>
      </w:pPr>
      <w:proofErr w:type="spellStart"/>
      <w:r>
        <w:t>Ezee</w:t>
      </w:r>
      <w:proofErr w:type="spellEnd"/>
      <w:r>
        <w:t xml:space="preserve"> Systems</w:t>
      </w:r>
      <w:r w:rsidR="00662FC9">
        <w:t xml:space="preserve"> </w:t>
      </w:r>
      <w:r>
        <w:t>|</w:t>
      </w:r>
      <w:r w:rsidR="00662FC9">
        <w:t xml:space="preserve"> </w:t>
      </w:r>
      <w:r>
        <w:t>Hong Kong</w:t>
      </w:r>
      <w:r>
        <w:tab/>
      </w:r>
      <w:r w:rsidR="00221ADF">
        <w:t>Jul</w:t>
      </w:r>
      <w:r w:rsidR="002C049E">
        <w:t xml:space="preserve"> </w:t>
      </w:r>
      <w:r>
        <w:t>20</w:t>
      </w:r>
      <w:r w:rsidR="002C049E">
        <w:t>1</w:t>
      </w:r>
      <w:r w:rsidR="00221ADF">
        <w:t>3</w:t>
      </w:r>
      <w:r>
        <w:t xml:space="preserve"> – </w:t>
      </w:r>
      <w:r w:rsidR="00221ADF">
        <w:t xml:space="preserve">Aug </w:t>
      </w:r>
      <w:r>
        <w:t>201</w:t>
      </w:r>
      <w:r w:rsidR="00AE62BD">
        <w:t>7</w:t>
      </w:r>
    </w:p>
    <w:p w14:paraId="4AD8997C" w14:textId="1CC6A135" w:rsidR="000E1237" w:rsidRPr="000E1237" w:rsidRDefault="000E1237" w:rsidP="000E123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0E123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Developed a patented multi</w:t>
      </w:r>
      <w:r w:rsidR="0080001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-</w:t>
      </w:r>
      <w:r w:rsidRPr="000E123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pass algorithm for duplicate photo identification.</w:t>
      </w:r>
    </w:p>
    <w:p w14:paraId="7285090E" w14:textId="77777777" w:rsidR="000E1237" w:rsidRPr="000E1237" w:rsidRDefault="000E1237" w:rsidP="000E1237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0E123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Created a custom Python skin engine for TV platforms, improving usability and performance.</w:t>
      </w:r>
    </w:p>
    <w:p w14:paraId="27DB65CC" w14:textId="018A6BB3" w:rsidR="00FF28E0" w:rsidRDefault="00FF28E0" w:rsidP="00FF28E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Integrated </w:t>
      </w:r>
      <w:r w:rsidR="000E1237" w:rsidRPr="000E123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microservices server </w:t>
      </w:r>
      <w:r w:rsidR="001364A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with skin engine </w:t>
      </w:r>
      <w:r w:rsidR="000E1237" w:rsidRPr="000E123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for UI navigation, boosting responsiveness and reliability.</w:t>
      </w:r>
    </w:p>
    <w:p w14:paraId="04034AAC" w14:textId="479A47D1" w:rsidR="00FF28E0" w:rsidRPr="00FF28E0" w:rsidRDefault="000E1237" w:rsidP="00FF28E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Collaborated with teams </w:t>
      </w:r>
      <w:r w:rsidR="001364A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in firmware team in</w:t>
      </w:r>
      <w:r w:rsidR="00686F0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 France</w:t>
      </w:r>
      <w:r w:rsidR="001364A7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, backend team in India and marketing team in USA </w:t>
      </w: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to integrate features into products, ensuring a seamless user experience.</w:t>
      </w:r>
    </w:p>
    <w:p w14:paraId="0A845857" w14:textId="74C59324" w:rsidR="00FF28E0" w:rsidRPr="00FF28E0" w:rsidRDefault="00FF28E0" w:rsidP="00FF28E0">
      <w:pPr>
        <w:pStyle w:val="Heading2"/>
        <w:rPr>
          <w:sz w:val="22"/>
          <w:szCs w:val="22"/>
        </w:rPr>
      </w:pPr>
      <w:r w:rsidRPr="00FF28E0">
        <w:rPr>
          <w:sz w:val="22"/>
          <w:szCs w:val="22"/>
        </w:rPr>
        <w:t>Software Engineer</w:t>
      </w:r>
    </w:p>
    <w:p w14:paraId="123DC3C5" w14:textId="654E58BD" w:rsidR="00FF28E0" w:rsidRPr="00662FC9" w:rsidRDefault="00FF28E0" w:rsidP="00FF28E0">
      <w:pPr>
        <w:pStyle w:val="Heading3"/>
      </w:pPr>
      <w:r>
        <w:t>Goldman Sachs | Hong Kong</w:t>
      </w:r>
      <w:r>
        <w:tab/>
        <w:t>Jul 201</w:t>
      </w:r>
      <w:r w:rsidR="002C049E">
        <w:t>1</w:t>
      </w:r>
      <w:r>
        <w:t xml:space="preserve"> – Ma</w:t>
      </w:r>
      <w:r w:rsidR="00E2501C">
        <w:t>y</w:t>
      </w:r>
      <w:r>
        <w:t xml:space="preserve"> 201</w:t>
      </w:r>
      <w:r w:rsidR="002C049E">
        <w:t>3</w:t>
      </w:r>
    </w:p>
    <w:p w14:paraId="00BC6FFB" w14:textId="48552FEA" w:rsidR="00FF28E0" w:rsidRDefault="00FF28E0" w:rsidP="00FF28E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Developed a comprehensive remote monitoring system for 300+ video conferencing facilities</w:t>
      </w:r>
      <w:r w:rsidR="00800018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.</w:t>
      </w:r>
    </w:p>
    <w:p w14:paraId="344ED912" w14:textId="1030D6C7" w:rsidR="00FF28E0" w:rsidRPr="00FF28E0" w:rsidRDefault="00FF28E0" w:rsidP="00FF28E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C</w:t>
      </w: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ollaborat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 xml:space="preserve">ed </w:t>
      </w: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with the architecture team in New York and multimedia control team in Bangalore to gather requirements.</w:t>
      </w:r>
    </w:p>
    <w:p w14:paraId="4FEA462E" w14:textId="67D1D570" w:rsidR="00FF28E0" w:rsidRPr="00FF28E0" w:rsidRDefault="00FF28E0" w:rsidP="00FF28E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Created a unified interface to embed control components for various meeting room devices (e.g., Polycom, Crestron)</w:t>
      </w:r>
      <w:r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.</w:t>
      </w:r>
    </w:p>
    <w:p w14:paraId="48384B27" w14:textId="5DD22E3E" w:rsidR="00A26CE5" w:rsidRPr="00FF28E0" w:rsidRDefault="00FF28E0" w:rsidP="00FF28E0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spacing w:after="0" w:line="360" w:lineRule="auto"/>
        <w:ind w:right="0"/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</w:pPr>
      <w:r w:rsidRPr="00FF28E0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Led the construction of three new video conferencing facilities, reducing costs by 25%</w:t>
      </w:r>
      <w:r w:rsidR="002C049E">
        <w:rPr>
          <w:rFonts w:ascii="Helvetica Neue" w:hAnsi="Helvetica Neue" w:cs="Helvetica Neue"/>
          <w:color w:val="4C4C4C"/>
          <w:spacing w:val="-2"/>
          <w:kern w:val="1"/>
          <w:sz w:val="18"/>
          <w:szCs w:val="18"/>
          <w:lang w:val="en-GB"/>
        </w:rPr>
        <w:t>.</w:t>
      </w:r>
    </w:p>
    <w:p w14:paraId="58F73FCF" w14:textId="27CDEF29" w:rsidR="003A7C40" w:rsidRDefault="00000000" w:rsidP="005F60DF">
      <w:pPr>
        <w:pStyle w:val="Heading1"/>
      </w:pPr>
      <w:sdt>
        <w:sdtPr>
          <w:id w:val="1735817217"/>
          <w:placeholder>
            <w:docPart w:val="538187BF9D7676489B27FAD9327EC986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2057BC0C" w14:textId="1AF0CFD8" w:rsidR="003A7C40" w:rsidRPr="009D24D8" w:rsidRDefault="00BD1306" w:rsidP="0061718A">
      <w:pPr>
        <w:pStyle w:val="Heading2"/>
        <w:rPr>
          <w:rFonts w:eastAsiaTheme="minorEastAsia"/>
        </w:rPr>
      </w:pPr>
      <w:r>
        <w:t>MBA</w:t>
      </w:r>
    </w:p>
    <w:p w14:paraId="60D5D5A6" w14:textId="102BF21F" w:rsidR="003A7C40" w:rsidRDefault="00BD1306" w:rsidP="003A7C40">
      <w:pPr>
        <w:pStyle w:val="Heading3"/>
      </w:pPr>
      <w:r>
        <w:t>HKUST (Hong Kong)</w:t>
      </w:r>
      <w:r w:rsidR="003A7C40">
        <w:tab/>
      </w:r>
      <w:r w:rsidR="000102FA">
        <w:t>May 201</w:t>
      </w:r>
      <w:r w:rsidR="008F4BB7">
        <w:t>2</w:t>
      </w:r>
    </w:p>
    <w:p w14:paraId="0672317A" w14:textId="13EBCFD1" w:rsidR="003A7C40" w:rsidRDefault="000102FA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Won first prize in business plan competition, lead the tennis </w:t>
      </w:r>
      <w:r w:rsidR="00CD0A7C">
        <w:rPr>
          <w:rFonts w:cs="Calibri (Body)"/>
          <w:szCs w:val="20"/>
        </w:rPr>
        <w:t>team</w:t>
      </w:r>
      <w:r>
        <w:rPr>
          <w:rFonts w:cs="Calibri (Body)"/>
          <w:szCs w:val="20"/>
        </w:rPr>
        <w:t>.</w:t>
      </w:r>
    </w:p>
    <w:p w14:paraId="5B383D2A" w14:textId="347C647C" w:rsidR="000102FA" w:rsidRPr="009D24D8" w:rsidRDefault="000102FA" w:rsidP="000102FA">
      <w:pPr>
        <w:pStyle w:val="Heading2"/>
        <w:rPr>
          <w:rFonts w:eastAsiaTheme="minorEastAsia"/>
        </w:rPr>
      </w:pPr>
      <w:r>
        <w:t>BSc</w:t>
      </w:r>
    </w:p>
    <w:p w14:paraId="178F6A03" w14:textId="75B09FB5" w:rsidR="000102FA" w:rsidRDefault="0053030F" w:rsidP="000102FA">
      <w:pPr>
        <w:pStyle w:val="Heading3"/>
      </w:pPr>
      <w:r>
        <w:t>Delhi University</w:t>
      </w:r>
      <w:r w:rsidR="00BD1306">
        <w:t xml:space="preserve"> (Delhi)</w:t>
      </w:r>
      <w:r w:rsidR="000102FA">
        <w:tab/>
        <w:t>Jul 20</w:t>
      </w:r>
      <w:r w:rsidR="00A0039C">
        <w:t>09</w:t>
      </w:r>
    </w:p>
    <w:p w14:paraId="09B58E73" w14:textId="50FCDD1D" w:rsidR="00B8662E" w:rsidRPr="00456AD2" w:rsidRDefault="000102FA" w:rsidP="00456AD2">
      <w:pPr>
        <w:rPr>
          <w:rFonts w:cs="Calibri (Body)"/>
          <w:szCs w:val="20"/>
        </w:rPr>
      </w:pPr>
      <w:r>
        <w:rPr>
          <w:rFonts w:cs="Calibri (Body)"/>
          <w:szCs w:val="20"/>
        </w:rPr>
        <w:t xml:space="preserve">Stood second place in national science fair. </w:t>
      </w:r>
    </w:p>
    <w:sectPr w:rsidR="00B8662E" w:rsidRPr="00456AD2" w:rsidSect="006D31DA">
      <w:pgSz w:w="12240" w:h="15840"/>
      <w:pgMar w:top="1021" w:right="1077" w:bottom="102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D510B" w14:textId="77777777" w:rsidR="00A824A2" w:rsidRDefault="00A824A2" w:rsidP="00CE6F6F">
      <w:pPr>
        <w:spacing w:after="0" w:line="240" w:lineRule="auto"/>
      </w:pPr>
      <w:r>
        <w:separator/>
      </w:r>
    </w:p>
  </w:endnote>
  <w:endnote w:type="continuationSeparator" w:id="0">
    <w:p w14:paraId="2C58611D" w14:textId="77777777" w:rsidR="00A824A2" w:rsidRDefault="00A824A2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825AA" w14:textId="77777777" w:rsidR="00A824A2" w:rsidRDefault="00A824A2" w:rsidP="00CE6F6F">
      <w:pPr>
        <w:spacing w:after="0" w:line="240" w:lineRule="auto"/>
      </w:pPr>
      <w:r>
        <w:separator/>
      </w:r>
    </w:p>
  </w:footnote>
  <w:footnote w:type="continuationSeparator" w:id="0">
    <w:p w14:paraId="57444C49" w14:textId="77777777" w:rsidR="00A824A2" w:rsidRDefault="00A824A2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A2EE4"/>
    <w:multiLevelType w:val="multilevel"/>
    <w:tmpl w:val="2AB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B24E1"/>
    <w:multiLevelType w:val="multilevel"/>
    <w:tmpl w:val="187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E3E35"/>
    <w:multiLevelType w:val="multilevel"/>
    <w:tmpl w:val="7B0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B5592"/>
    <w:multiLevelType w:val="multilevel"/>
    <w:tmpl w:val="107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A441C"/>
    <w:multiLevelType w:val="multilevel"/>
    <w:tmpl w:val="5EE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4267091">
    <w:abstractNumId w:val="0"/>
  </w:num>
  <w:num w:numId="2" w16cid:durableId="921180273">
    <w:abstractNumId w:val="1"/>
  </w:num>
  <w:num w:numId="3" w16cid:durableId="1976985266">
    <w:abstractNumId w:val="2"/>
  </w:num>
  <w:num w:numId="4" w16cid:durableId="937953124">
    <w:abstractNumId w:val="5"/>
  </w:num>
  <w:num w:numId="5" w16cid:durableId="1380739018">
    <w:abstractNumId w:val="3"/>
  </w:num>
  <w:num w:numId="6" w16cid:durableId="799110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6"/>
    <w:rsid w:val="0000077C"/>
    <w:rsid w:val="00000898"/>
    <w:rsid w:val="000102FA"/>
    <w:rsid w:val="000703CB"/>
    <w:rsid w:val="000841C6"/>
    <w:rsid w:val="000A0978"/>
    <w:rsid w:val="000A6577"/>
    <w:rsid w:val="000C6A40"/>
    <w:rsid w:val="000E1237"/>
    <w:rsid w:val="000E1FF7"/>
    <w:rsid w:val="000E5F0C"/>
    <w:rsid w:val="000F688A"/>
    <w:rsid w:val="00102F66"/>
    <w:rsid w:val="00103499"/>
    <w:rsid w:val="00114F05"/>
    <w:rsid w:val="00121EE4"/>
    <w:rsid w:val="001364A7"/>
    <w:rsid w:val="001464D9"/>
    <w:rsid w:val="001751B4"/>
    <w:rsid w:val="0018378C"/>
    <w:rsid w:val="001D4D70"/>
    <w:rsid w:val="001E3F8E"/>
    <w:rsid w:val="00220794"/>
    <w:rsid w:val="00221ADF"/>
    <w:rsid w:val="00237E36"/>
    <w:rsid w:val="00267A26"/>
    <w:rsid w:val="00270D77"/>
    <w:rsid w:val="00275403"/>
    <w:rsid w:val="00292A40"/>
    <w:rsid w:val="00292DDA"/>
    <w:rsid w:val="002C049E"/>
    <w:rsid w:val="002D2876"/>
    <w:rsid w:val="002F5C02"/>
    <w:rsid w:val="00307EC0"/>
    <w:rsid w:val="00314987"/>
    <w:rsid w:val="00327218"/>
    <w:rsid w:val="003644E3"/>
    <w:rsid w:val="003A47EE"/>
    <w:rsid w:val="003A6493"/>
    <w:rsid w:val="003A73F5"/>
    <w:rsid w:val="003A7BBA"/>
    <w:rsid w:val="003A7C40"/>
    <w:rsid w:val="003B44B0"/>
    <w:rsid w:val="003E2C84"/>
    <w:rsid w:val="003E77FC"/>
    <w:rsid w:val="003F3887"/>
    <w:rsid w:val="004010F3"/>
    <w:rsid w:val="004105F1"/>
    <w:rsid w:val="00422B01"/>
    <w:rsid w:val="00424098"/>
    <w:rsid w:val="00447788"/>
    <w:rsid w:val="00456AD2"/>
    <w:rsid w:val="00484603"/>
    <w:rsid w:val="00484AA7"/>
    <w:rsid w:val="004A04A6"/>
    <w:rsid w:val="004C35F9"/>
    <w:rsid w:val="004C4C0E"/>
    <w:rsid w:val="004C53C8"/>
    <w:rsid w:val="004C59B8"/>
    <w:rsid w:val="004E4B08"/>
    <w:rsid w:val="004F1822"/>
    <w:rsid w:val="004F2D41"/>
    <w:rsid w:val="00503008"/>
    <w:rsid w:val="00510FC4"/>
    <w:rsid w:val="00523B8D"/>
    <w:rsid w:val="0053030F"/>
    <w:rsid w:val="00530469"/>
    <w:rsid w:val="00530ABE"/>
    <w:rsid w:val="00530CE5"/>
    <w:rsid w:val="0053124E"/>
    <w:rsid w:val="005468B4"/>
    <w:rsid w:val="00552A3E"/>
    <w:rsid w:val="00555EBB"/>
    <w:rsid w:val="00570F02"/>
    <w:rsid w:val="005729AC"/>
    <w:rsid w:val="005874C4"/>
    <w:rsid w:val="00592B3D"/>
    <w:rsid w:val="00596FCF"/>
    <w:rsid w:val="005A3E4C"/>
    <w:rsid w:val="005A4222"/>
    <w:rsid w:val="005B4219"/>
    <w:rsid w:val="005D34BA"/>
    <w:rsid w:val="005D6666"/>
    <w:rsid w:val="005E7C92"/>
    <w:rsid w:val="005F60DF"/>
    <w:rsid w:val="005F68BD"/>
    <w:rsid w:val="00601DB4"/>
    <w:rsid w:val="00602126"/>
    <w:rsid w:val="0061718A"/>
    <w:rsid w:val="00655EE8"/>
    <w:rsid w:val="00662FC9"/>
    <w:rsid w:val="00672A42"/>
    <w:rsid w:val="00675DE5"/>
    <w:rsid w:val="0068660E"/>
    <w:rsid w:val="00686F08"/>
    <w:rsid w:val="0069504D"/>
    <w:rsid w:val="0069547D"/>
    <w:rsid w:val="006A5D9A"/>
    <w:rsid w:val="006B216A"/>
    <w:rsid w:val="006B48F5"/>
    <w:rsid w:val="006D31DA"/>
    <w:rsid w:val="006E142E"/>
    <w:rsid w:val="006E45D6"/>
    <w:rsid w:val="006F66FD"/>
    <w:rsid w:val="007007FC"/>
    <w:rsid w:val="00703713"/>
    <w:rsid w:val="007066DE"/>
    <w:rsid w:val="00710C03"/>
    <w:rsid w:val="00724622"/>
    <w:rsid w:val="00753A11"/>
    <w:rsid w:val="0076371A"/>
    <w:rsid w:val="0077318A"/>
    <w:rsid w:val="007823C6"/>
    <w:rsid w:val="00785040"/>
    <w:rsid w:val="007949EE"/>
    <w:rsid w:val="007B1DB2"/>
    <w:rsid w:val="007C3B30"/>
    <w:rsid w:val="007C4053"/>
    <w:rsid w:val="007C661E"/>
    <w:rsid w:val="007E3AA0"/>
    <w:rsid w:val="007E6088"/>
    <w:rsid w:val="00800018"/>
    <w:rsid w:val="00802339"/>
    <w:rsid w:val="00802B08"/>
    <w:rsid w:val="0081066F"/>
    <w:rsid w:val="0082628B"/>
    <w:rsid w:val="008300BC"/>
    <w:rsid w:val="00837DC0"/>
    <w:rsid w:val="008517B9"/>
    <w:rsid w:val="008815FF"/>
    <w:rsid w:val="0088477F"/>
    <w:rsid w:val="008A4BF7"/>
    <w:rsid w:val="008B26CA"/>
    <w:rsid w:val="008C112D"/>
    <w:rsid w:val="008C5104"/>
    <w:rsid w:val="008C6248"/>
    <w:rsid w:val="008C77EF"/>
    <w:rsid w:val="008F4BB7"/>
    <w:rsid w:val="008F71AC"/>
    <w:rsid w:val="00921415"/>
    <w:rsid w:val="00922982"/>
    <w:rsid w:val="009369F4"/>
    <w:rsid w:val="00961ACA"/>
    <w:rsid w:val="009649FD"/>
    <w:rsid w:val="00982753"/>
    <w:rsid w:val="009A188B"/>
    <w:rsid w:val="009C5EF1"/>
    <w:rsid w:val="009C6DF4"/>
    <w:rsid w:val="009D24D8"/>
    <w:rsid w:val="009D3425"/>
    <w:rsid w:val="009D4A29"/>
    <w:rsid w:val="009E0E86"/>
    <w:rsid w:val="009F0F86"/>
    <w:rsid w:val="009F2E53"/>
    <w:rsid w:val="00A0039C"/>
    <w:rsid w:val="00A006E5"/>
    <w:rsid w:val="00A01FA8"/>
    <w:rsid w:val="00A032A2"/>
    <w:rsid w:val="00A05507"/>
    <w:rsid w:val="00A12349"/>
    <w:rsid w:val="00A13526"/>
    <w:rsid w:val="00A16DCE"/>
    <w:rsid w:val="00A26CE5"/>
    <w:rsid w:val="00A43D4C"/>
    <w:rsid w:val="00A51153"/>
    <w:rsid w:val="00A61B56"/>
    <w:rsid w:val="00A824A2"/>
    <w:rsid w:val="00A872FF"/>
    <w:rsid w:val="00A913E9"/>
    <w:rsid w:val="00A970FB"/>
    <w:rsid w:val="00AD7273"/>
    <w:rsid w:val="00AE62BD"/>
    <w:rsid w:val="00B05A52"/>
    <w:rsid w:val="00B0776D"/>
    <w:rsid w:val="00B22086"/>
    <w:rsid w:val="00B473B8"/>
    <w:rsid w:val="00B7249E"/>
    <w:rsid w:val="00B83B17"/>
    <w:rsid w:val="00B8662E"/>
    <w:rsid w:val="00B94C6A"/>
    <w:rsid w:val="00B96D8D"/>
    <w:rsid w:val="00BA269A"/>
    <w:rsid w:val="00BA559B"/>
    <w:rsid w:val="00BA7812"/>
    <w:rsid w:val="00BD1306"/>
    <w:rsid w:val="00BE0FCA"/>
    <w:rsid w:val="00BF3BBD"/>
    <w:rsid w:val="00BF6817"/>
    <w:rsid w:val="00BF6C11"/>
    <w:rsid w:val="00C33E09"/>
    <w:rsid w:val="00C506E0"/>
    <w:rsid w:val="00C54254"/>
    <w:rsid w:val="00C7091F"/>
    <w:rsid w:val="00C8719E"/>
    <w:rsid w:val="00CB18EB"/>
    <w:rsid w:val="00CB5404"/>
    <w:rsid w:val="00CD0A7C"/>
    <w:rsid w:val="00CE6F6F"/>
    <w:rsid w:val="00CF543E"/>
    <w:rsid w:val="00D003D5"/>
    <w:rsid w:val="00D27519"/>
    <w:rsid w:val="00D74BEC"/>
    <w:rsid w:val="00D80E89"/>
    <w:rsid w:val="00D97B36"/>
    <w:rsid w:val="00DA0E61"/>
    <w:rsid w:val="00DA1A91"/>
    <w:rsid w:val="00DB18B2"/>
    <w:rsid w:val="00DC5100"/>
    <w:rsid w:val="00DC6BBA"/>
    <w:rsid w:val="00DD41D5"/>
    <w:rsid w:val="00DF08DD"/>
    <w:rsid w:val="00DF69E1"/>
    <w:rsid w:val="00E0522A"/>
    <w:rsid w:val="00E10F93"/>
    <w:rsid w:val="00E11CDF"/>
    <w:rsid w:val="00E2501C"/>
    <w:rsid w:val="00E301DF"/>
    <w:rsid w:val="00E43CDB"/>
    <w:rsid w:val="00E650A1"/>
    <w:rsid w:val="00E83598"/>
    <w:rsid w:val="00E966AA"/>
    <w:rsid w:val="00EC074E"/>
    <w:rsid w:val="00EC2CF3"/>
    <w:rsid w:val="00F02BD2"/>
    <w:rsid w:val="00F65859"/>
    <w:rsid w:val="00F8023F"/>
    <w:rsid w:val="00F85EC3"/>
    <w:rsid w:val="00F939CB"/>
    <w:rsid w:val="00FE15CB"/>
    <w:rsid w:val="00FE78AE"/>
    <w:rsid w:val="00FF1547"/>
    <w:rsid w:val="00FF28E0"/>
    <w:rsid w:val="00FF574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86A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E5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Strong">
    <w:name w:val="Strong"/>
    <w:basedOn w:val="DefaultParagraphFont"/>
    <w:uiPriority w:val="22"/>
    <w:qFormat/>
    <w:rsid w:val="000E1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okjaiswal/Library/Containers/com.microsoft.Word/Data/Library/Application%20Support/Microsoft/Office/16.0/DTS/Search/%7b233C6409-8C5C-774D-8B3B-F8DF422FD3EF%7dtf673901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8187BF9D7676489B27FAD9327E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CCDF-5D83-F742-AED2-3AE5470EE87B}"/>
      </w:docPartPr>
      <w:docPartBody>
        <w:p w:rsidR="008E0F48" w:rsidRDefault="00000000">
          <w:pPr>
            <w:pStyle w:val="538187BF9D7676489B27FAD9327EC986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F"/>
    <w:rsid w:val="000609F8"/>
    <w:rsid w:val="001B70A1"/>
    <w:rsid w:val="001F50F6"/>
    <w:rsid w:val="00307EC0"/>
    <w:rsid w:val="003D407D"/>
    <w:rsid w:val="005003C9"/>
    <w:rsid w:val="006B3790"/>
    <w:rsid w:val="006F1C4F"/>
    <w:rsid w:val="00751007"/>
    <w:rsid w:val="00896D9F"/>
    <w:rsid w:val="008B13EF"/>
    <w:rsid w:val="008E0F48"/>
    <w:rsid w:val="00941975"/>
    <w:rsid w:val="009B3EDF"/>
    <w:rsid w:val="00A01FA8"/>
    <w:rsid w:val="00AA0D71"/>
    <w:rsid w:val="00B94C6A"/>
    <w:rsid w:val="00BF6C11"/>
    <w:rsid w:val="00C85C17"/>
    <w:rsid w:val="00E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187BF9D7676489B27FAD9327EC986">
    <w:name w:val="538187BF9D7676489B27FAD9327EC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{233C6409-8C5C-774D-8B3B-F8DF422FD3EF}tf67390153_win32.dotx</Template>
  <TotalTime>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2024-01-17T03:07:00Z</dcterms:created>
  <dcterms:modified xsi:type="dcterms:W3CDTF">2024-08-26T04:06:00Z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