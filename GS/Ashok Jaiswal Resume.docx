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2961" w14:textId="1071F10A" w:rsidR="003A7C40" w:rsidRPr="003A7C40" w:rsidRDefault="003A7C40" w:rsidP="003A7C40">
      <w:pPr>
        <w:rPr>
          <w:sz w:val="10"/>
          <w:szCs w:val="12"/>
        </w:rPr>
      </w:pPr>
    </w:p>
    <w:p w14:paraId="055F22D8" w14:textId="536E147B" w:rsidR="003A7C40" w:rsidRPr="00E83598" w:rsidRDefault="006E45D6" w:rsidP="005F60DF">
      <w:pPr>
        <w:pStyle w:val="Title"/>
        <w:jc w:val="center"/>
        <w:rPr>
          <w:color w:val="4472C4" w:themeColor="accent1"/>
        </w:rPr>
      </w:pPr>
      <w:r w:rsidRPr="00E83598">
        <w:rPr>
          <w:color w:val="4472C4" w:themeColor="accent1"/>
        </w:rPr>
        <w:t>Ashok Jaiwal</w:t>
      </w:r>
    </w:p>
    <w:p w14:paraId="2DC85937" w14:textId="30906DC2" w:rsidR="003A7C40" w:rsidRPr="00103499" w:rsidRDefault="006E45D6" w:rsidP="003A7C40">
      <w:pPr>
        <w:pStyle w:val="Contact"/>
        <w:rPr>
          <w:rFonts w:cs="Calibri (Body)"/>
          <w:szCs w:val="20"/>
        </w:rPr>
      </w:pPr>
      <w:r>
        <w:t xml:space="preserve">Hong </w:t>
      </w:r>
      <w:r w:rsidR="00B83B17">
        <w:t xml:space="preserve">Kong </w:t>
      </w:r>
      <w:r w:rsidR="00B83B17" w:rsidRPr="000E5F0C">
        <w:t>|</w:t>
      </w:r>
      <w:r w:rsidR="003A7C40" w:rsidRPr="000E5F0C">
        <w:t xml:space="preserve"> </w:t>
      </w:r>
      <w:r>
        <w:t>+852-6043-</w:t>
      </w:r>
      <w:r w:rsidR="00E83598">
        <w:t xml:space="preserve">4478 </w:t>
      </w:r>
      <w:r w:rsidR="00E83598" w:rsidRPr="000E5F0C">
        <w:t>|</w:t>
      </w:r>
      <w:r w:rsidR="003A7C40" w:rsidRPr="000E5F0C">
        <w:t xml:space="preserve"> </w:t>
      </w:r>
      <w:r>
        <w:t>ashokjaiswal@gmail.com</w:t>
      </w:r>
      <w:r w:rsidR="003A7C40" w:rsidRPr="000E5F0C">
        <w:t xml:space="preserve"> </w:t>
      </w:r>
    </w:p>
    <w:p w14:paraId="7A1354EA" w14:textId="389CC4E5" w:rsidR="003A7C40" w:rsidRPr="004105F1" w:rsidRDefault="00CD0A7C" w:rsidP="005F60DF">
      <w:pPr>
        <w:pStyle w:val="Heading1"/>
        <w:rPr>
          <w:color w:val="4472C4" w:themeColor="accent1"/>
        </w:rPr>
      </w:pPr>
      <w:r w:rsidRPr="004105F1">
        <w:rPr>
          <w:color w:val="4472C4" w:themeColor="accent1"/>
        </w:rPr>
        <w:t>OBJECTIVE</w:t>
      </w:r>
    </w:p>
    <w:p w14:paraId="58F0E749" w14:textId="0812EE3A" w:rsidR="009B231B" w:rsidRPr="00530ABE" w:rsidRDefault="00441E27" w:rsidP="009B231B">
      <w:p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441E2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eastAsia="en-US"/>
          <w14:ligatures w14:val="standardContextual"/>
        </w:rPr>
        <w:t xml:space="preserve">Seasoned IT professional with extensive in </w:t>
      </w:r>
      <w:r w:rsidR="00DF56D9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eastAsia="en-US"/>
          <w14:ligatures w14:val="standardContextual"/>
        </w:rPr>
        <w:t>technology</w:t>
      </w:r>
      <w:r w:rsidRPr="00441E2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eastAsia="en-US"/>
          <w14:ligatures w14:val="standardContextual"/>
        </w:rPr>
        <w:t xml:space="preserve"> infrastructure and support, seeking to leverage technical expertise and proven problem-solving skills in a challenging IT Executive Support Engineer role at Goldman Sachs.</w:t>
      </w:r>
    </w:p>
    <w:p w14:paraId="797369A7" w14:textId="67703B15" w:rsidR="00C33E09" w:rsidRDefault="00C33E09" w:rsidP="005F60DF">
      <w:pPr>
        <w:pStyle w:val="Heading1"/>
        <w:rPr>
          <w:color w:val="4472C4" w:themeColor="accent1"/>
        </w:rPr>
      </w:pPr>
      <w:r w:rsidRPr="004105F1">
        <w:rPr>
          <w:color w:val="4472C4" w:themeColor="accent1"/>
        </w:rPr>
        <w:t>SKILLS</w:t>
      </w:r>
    </w:p>
    <w:p w14:paraId="280C55F3" w14:textId="77777777" w:rsidR="00441E27" w:rsidRPr="00441E27" w:rsidRDefault="00441E27" w:rsidP="00441E2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441E2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Technical Support and Troubleshooting</w:t>
      </w:r>
    </w:p>
    <w:p w14:paraId="7C4A1F1E" w14:textId="77777777" w:rsidR="00441E27" w:rsidRPr="00441E27" w:rsidRDefault="00441E27" w:rsidP="00441E2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441E2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Multimedia Infrastructure Management</w:t>
      </w:r>
    </w:p>
    <w:p w14:paraId="4298CBEB" w14:textId="77777777" w:rsidR="00441E27" w:rsidRPr="00441E27" w:rsidRDefault="00441E27" w:rsidP="00441E2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441E2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Video Conferencing and Collaboration Tools</w:t>
      </w:r>
    </w:p>
    <w:p w14:paraId="7AD3C02C" w14:textId="77777777" w:rsidR="00441E27" w:rsidRPr="00441E27" w:rsidRDefault="00441E27" w:rsidP="00441E2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441E2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IT Project Management</w:t>
      </w:r>
    </w:p>
    <w:p w14:paraId="288054F7" w14:textId="77777777" w:rsidR="00441E27" w:rsidRPr="00441E27" w:rsidRDefault="00441E27" w:rsidP="00441E2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441E2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Hardware and Software Maintenance</w:t>
      </w:r>
    </w:p>
    <w:p w14:paraId="19B17144" w14:textId="77777777" w:rsidR="00441E27" w:rsidRPr="00441E27" w:rsidRDefault="00441E27" w:rsidP="00441E2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441E2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Incident Management and Resolution</w:t>
      </w:r>
    </w:p>
    <w:p w14:paraId="4752FBD2" w14:textId="77777777" w:rsidR="00441E27" w:rsidRPr="00441E27" w:rsidRDefault="00441E27" w:rsidP="00441E2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441E27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  <w:t>Executive Communication and Liaison</w:t>
      </w:r>
    </w:p>
    <w:p w14:paraId="700A089E" w14:textId="4BF987F7" w:rsidR="004105F1" w:rsidRPr="00103499" w:rsidRDefault="00000000" w:rsidP="005F60DF">
      <w:pPr>
        <w:pStyle w:val="Heading1"/>
      </w:pPr>
      <w:sdt>
        <w:sdtPr>
          <w:id w:val="-654756723"/>
          <w:placeholder>
            <w:docPart w:val="20C821D1B8C55A479B1B67694F8A72EE"/>
          </w:placeholder>
          <w:temporary/>
          <w:showingPlcHdr/>
          <w15:appearance w15:val="hidden"/>
        </w:sdtPr>
        <w:sdtContent>
          <w:r w:rsidR="003A7C40" w:rsidRPr="004105F1">
            <w:rPr>
              <w:color w:val="4472C4" w:themeColor="accent1"/>
              <w:sz w:val="24"/>
              <w:szCs w:val="24"/>
            </w:rPr>
            <w:t>EXPERIENCE</w:t>
          </w:r>
        </w:sdtContent>
      </w:sdt>
      <w:r w:rsidR="003A7C40" w:rsidRPr="00103499">
        <w:t xml:space="preserve"> </w:t>
      </w:r>
    </w:p>
    <w:p w14:paraId="3BE994F8" w14:textId="25F396C8" w:rsidR="005B5655" w:rsidRPr="004105F1" w:rsidRDefault="00E82A7F" w:rsidP="005B5655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Sr.</w:t>
      </w:r>
      <w:r w:rsidR="005B5655" w:rsidRPr="004105F1">
        <w:rPr>
          <w:sz w:val="22"/>
          <w:szCs w:val="22"/>
        </w:rPr>
        <w:t xml:space="preserve"> </w:t>
      </w:r>
      <w:r w:rsidR="00441E27">
        <w:rPr>
          <w:sz w:val="22"/>
          <w:szCs w:val="22"/>
        </w:rPr>
        <w:t>Client Relationship Manager</w:t>
      </w:r>
    </w:p>
    <w:p w14:paraId="54E01702" w14:textId="77777777" w:rsidR="009B231B" w:rsidRPr="00662FC9" w:rsidRDefault="009B231B" w:rsidP="009B231B">
      <w:pPr>
        <w:pStyle w:val="Heading3"/>
      </w:pPr>
      <w:proofErr w:type="spellStart"/>
      <w:r>
        <w:t>Axar</w:t>
      </w:r>
      <w:proofErr w:type="spellEnd"/>
      <w:r>
        <w:t xml:space="preserve"> Soft |Hong Kong</w:t>
      </w:r>
      <w:r>
        <w:tab/>
        <w:t>Oct 2022 – Present</w:t>
      </w:r>
    </w:p>
    <w:p w14:paraId="305EDA21" w14:textId="77777777" w:rsidR="00441E27" w:rsidRPr="00441E27" w:rsidRDefault="00441E27" w:rsidP="00441E27">
      <w:pPr>
        <w:numPr>
          <w:ilvl w:val="0"/>
          <w:numId w:val="3"/>
        </w:numP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 w:rsidRPr="00441E27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Established and managed IT consulting services for clients, including troubleshooting and infrastructure management.</w:t>
      </w:r>
    </w:p>
    <w:p w14:paraId="41E2F19D" w14:textId="77777777" w:rsidR="00441E27" w:rsidRPr="00441E27" w:rsidRDefault="00441E27" w:rsidP="00441E27">
      <w:pPr>
        <w:numPr>
          <w:ilvl w:val="0"/>
          <w:numId w:val="3"/>
        </w:numP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 w:rsidRPr="00441E27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Developed and implemented IT solutions to streamline client operations and enhance productivity.</w:t>
      </w:r>
    </w:p>
    <w:p w14:paraId="3A5BF4C5" w14:textId="77777777" w:rsidR="00441E27" w:rsidRPr="00441E27" w:rsidRDefault="00441E27" w:rsidP="00441E27">
      <w:pPr>
        <w:numPr>
          <w:ilvl w:val="0"/>
          <w:numId w:val="3"/>
        </w:numP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 w:rsidRPr="00441E27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Provided technical support to senior management, ensuring optimal performance of IT systems.</w:t>
      </w:r>
    </w:p>
    <w:p w14:paraId="044882F8" w14:textId="5949E7BB" w:rsidR="006E45D6" w:rsidRPr="004105F1" w:rsidRDefault="00DF56D9" w:rsidP="006E45D6">
      <w:pPr>
        <w:pStyle w:val="Heading2"/>
        <w:rPr>
          <w:sz w:val="22"/>
          <w:szCs w:val="22"/>
        </w:rPr>
      </w:pPr>
      <w:r>
        <w:rPr>
          <w:sz w:val="22"/>
          <w:szCs w:val="22"/>
        </w:rPr>
        <w:br/>
      </w:r>
      <w:r w:rsidR="00441E27">
        <w:rPr>
          <w:sz w:val="22"/>
          <w:szCs w:val="22"/>
        </w:rPr>
        <w:t>Head of Technology Infra</w:t>
      </w:r>
    </w:p>
    <w:p w14:paraId="6CD5279A" w14:textId="741400A0" w:rsidR="006E45D6" w:rsidRPr="003A7C40" w:rsidRDefault="006E45D6" w:rsidP="006E45D6">
      <w:pPr>
        <w:pStyle w:val="Heading3"/>
      </w:pPr>
      <w:proofErr w:type="spellStart"/>
      <w:r>
        <w:t>RioDeFi</w:t>
      </w:r>
      <w:proofErr w:type="spellEnd"/>
      <w:r>
        <w:t xml:space="preserve"> | Hong Kong</w:t>
      </w:r>
      <w:r w:rsidRPr="003A7C40">
        <w:t xml:space="preserve"> </w:t>
      </w:r>
      <w:r w:rsidRPr="003A7C40">
        <w:tab/>
      </w:r>
      <w:r w:rsidR="007E3AA0">
        <w:t>Nov</w:t>
      </w:r>
      <w:r>
        <w:t xml:space="preserve"> 202</w:t>
      </w:r>
      <w:r w:rsidR="007E3AA0">
        <w:t>1</w:t>
      </w:r>
      <w:r>
        <w:t xml:space="preserve"> – </w:t>
      </w:r>
      <w:r w:rsidR="007E3AA0">
        <w:t>Sep</w:t>
      </w:r>
      <w:r>
        <w:t xml:space="preserve"> 202</w:t>
      </w:r>
      <w:r w:rsidR="00E43CDB">
        <w:t>2</w:t>
      </w:r>
    </w:p>
    <w:p w14:paraId="739B13F4" w14:textId="77777777" w:rsidR="00441E27" w:rsidRPr="00441E27" w:rsidRDefault="00441E27" w:rsidP="00441E27">
      <w:pPr>
        <w:numPr>
          <w:ilvl w:val="0"/>
          <w:numId w:val="4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 w:rsidRPr="00441E27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Managed IT systems for the company, including network infrastructure, hardware, and software maintenance.</w:t>
      </w:r>
    </w:p>
    <w:p w14:paraId="1F5964BD" w14:textId="12074D8E" w:rsidR="00441E27" w:rsidRPr="00441E27" w:rsidRDefault="00441E27" w:rsidP="00441E27">
      <w:pPr>
        <w:numPr>
          <w:ilvl w:val="0"/>
          <w:numId w:val="4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 w:rsidRPr="00441E27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Provided executive support to the CEO/C</w:t>
      </w:r>
      <w:r w:rsidR="00DF56D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O</w:t>
      </w:r>
      <w:r w:rsidRPr="00441E27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O, ensuring seamless IT operations and security for their systems.</w:t>
      </w:r>
    </w:p>
    <w:p w14:paraId="437A6C1E" w14:textId="77777777" w:rsidR="00441E27" w:rsidRPr="00441E27" w:rsidRDefault="00441E27" w:rsidP="00441E27">
      <w:pPr>
        <w:numPr>
          <w:ilvl w:val="0"/>
          <w:numId w:val="4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 w:rsidRPr="00441E27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Facilitated the setup and security of crypto wallet connectivity for senior management.</w:t>
      </w:r>
    </w:p>
    <w:p w14:paraId="57AE05C1" w14:textId="77777777" w:rsidR="00B83B17" w:rsidRPr="00B83B17" w:rsidRDefault="00B83B17" w:rsidP="00CB18EB">
      <w:p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</w:p>
    <w:p w14:paraId="596FB4BB" w14:textId="79A65E55" w:rsidR="006E45D6" w:rsidRPr="004105F1" w:rsidRDefault="00441E27" w:rsidP="006E45D6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CTO</w:t>
      </w:r>
      <w:r w:rsidR="004A04A6" w:rsidRPr="004105F1">
        <w:rPr>
          <w:sz w:val="22"/>
          <w:szCs w:val="22"/>
        </w:rPr>
        <w:t xml:space="preserve"> (</w:t>
      </w:r>
      <w:r>
        <w:rPr>
          <w:sz w:val="22"/>
          <w:szCs w:val="22"/>
        </w:rPr>
        <w:t>Founding Team</w:t>
      </w:r>
      <w:r w:rsidR="004A04A6" w:rsidRPr="004105F1">
        <w:rPr>
          <w:sz w:val="22"/>
          <w:szCs w:val="22"/>
        </w:rPr>
        <w:t>)</w:t>
      </w:r>
    </w:p>
    <w:p w14:paraId="2D7549C5" w14:textId="189A35ED" w:rsidR="006E45D6" w:rsidRPr="003A7C40" w:rsidRDefault="004A04A6" w:rsidP="006E45D6">
      <w:pPr>
        <w:pStyle w:val="Heading3"/>
      </w:pPr>
      <w:proofErr w:type="spellStart"/>
      <w:r>
        <w:t>Lecker</w:t>
      </w:r>
      <w:proofErr w:type="spellEnd"/>
      <w:r>
        <w:t xml:space="preserve"> Labs</w:t>
      </w:r>
      <w:r w:rsidR="006E45D6">
        <w:t xml:space="preserve"> | Hong Kong</w:t>
      </w:r>
      <w:r w:rsidR="006E45D6" w:rsidRPr="003A7C40">
        <w:t xml:space="preserve"> </w:t>
      </w:r>
      <w:r w:rsidR="000703CB">
        <w:t>/ New York</w:t>
      </w:r>
      <w:r w:rsidR="006E45D6" w:rsidRPr="003A7C40">
        <w:tab/>
      </w:r>
      <w:r w:rsidR="008F71AC">
        <w:t>May 2018</w:t>
      </w:r>
      <w:r w:rsidR="006E45D6">
        <w:t xml:space="preserve"> – </w:t>
      </w:r>
      <w:r>
        <w:t>Oct</w:t>
      </w:r>
      <w:r w:rsidR="006E45D6">
        <w:t xml:space="preserve"> 202</w:t>
      </w:r>
      <w:r>
        <w:t>1</w:t>
      </w:r>
    </w:p>
    <w:p w14:paraId="40A9ACE3" w14:textId="6C69D1D7" w:rsidR="004105F1" w:rsidRPr="00002E59" w:rsidRDefault="004105F1" w:rsidP="00002E59">
      <w:pPr>
        <w:numPr>
          <w:ilvl w:val="0"/>
          <w:numId w:val="4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 w:rsidRPr="00002E5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 xml:space="preserve">Co-Founded </w:t>
      </w:r>
      <w:proofErr w:type="spellStart"/>
      <w:r w:rsidRPr="00002E5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Yomee</w:t>
      </w:r>
      <w:proofErr w:type="spellEnd"/>
      <w:r w:rsidRPr="00002E5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 xml:space="preserve">, a </w:t>
      </w:r>
      <w:proofErr w:type="spellStart"/>
      <w:r w:rsidRPr="00002E5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FoodTech</w:t>
      </w:r>
      <w:proofErr w:type="spellEnd"/>
      <w:r w:rsidRPr="00002E5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 xml:space="preserve"> IoT product brand.</w:t>
      </w:r>
    </w:p>
    <w:p w14:paraId="4E248A0D" w14:textId="1E7B1D33" w:rsidR="004105F1" w:rsidRPr="00002E59" w:rsidRDefault="00DF56D9" w:rsidP="00002E59">
      <w:pPr>
        <w:numPr>
          <w:ilvl w:val="0"/>
          <w:numId w:val="4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 w:rsidRPr="00DF56D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</w:rPr>
        <w:t>Led IT systems management, ensuring robust performance and security across all operations</w:t>
      </w: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.</w:t>
      </w:r>
    </w:p>
    <w:p w14:paraId="419C8516" w14:textId="13933A9E" w:rsidR="00DF08DD" w:rsidRPr="00002E59" w:rsidRDefault="00DF56D9" w:rsidP="00002E59">
      <w:pPr>
        <w:numPr>
          <w:ilvl w:val="0"/>
          <w:numId w:val="4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Led the product manufacturing, testing, support of hardware and software for customers globally.</w:t>
      </w:r>
    </w:p>
    <w:p w14:paraId="2EC8FD32" w14:textId="297A197D" w:rsidR="00DF08DD" w:rsidRPr="00002E59" w:rsidRDefault="00DF56D9" w:rsidP="00002E59">
      <w:pPr>
        <w:numPr>
          <w:ilvl w:val="0"/>
          <w:numId w:val="4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Setup best practices, train off shore support team, build technology infra for the company.</w:t>
      </w:r>
    </w:p>
    <w:p w14:paraId="2DCF6A74" w14:textId="77777777" w:rsidR="004105F1" w:rsidRPr="004105F1" w:rsidRDefault="004105F1" w:rsidP="004105F1">
      <w:p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</w:p>
    <w:p w14:paraId="2FFC266A" w14:textId="096E3EA6" w:rsidR="004A04A6" w:rsidRPr="004105F1" w:rsidRDefault="00002E59" w:rsidP="004A04A6">
      <w:pPr>
        <w:pStyle w:val="Heading2"/>
        <w:rPr>
          <w:sz w:val="22"/>
          <w:szCs w:val="22"/>
        </w:rPr>
      </w:pPr>
      <w:r>
        <w:rPr>
          <w:sz w:val="22"/>
          <w:szCs w:val="22"/>
        </w:rPr>
        <w:lastRenderedPageBreak/>
        <w:t>CTO</w:t>
      </w:r>
      <w:r w:rsidR="004105F1" w:rsidRPr="004105F1">
        <w:rPr>
          <w:sz w:val="22"/>
          <w:szCs w:val="22"/>
        </w:rPr>
        <w:t xml:space="preserve"> </w:t>
      </w:r>
      <w:r w:rsidR="004A04A6" w:rsidRPr="004105F1">
        <w:rPr>
          <w:sz w:val="22"/>
          <w:szCs w:val="22"/>
        </w:rPr>
        <w:t>(</w:t>
      </w:r>
      <w:r>
        <w:rPr>
          <w:sz w:val="22"/>
          <w:szCs w:val="22"/>
        </w:rPr>
        <w:t>Founder</w:t>
      </w:r>
      <w:r w:rsidR="004A04A6" w:rsidRPr="004105F1">
        <w:rPr>
          <w:sz w:val="22"/>
          <w:szCs w:val="22"/>
        </w:rPr>
        <w:t>)</w:t>
      </w:r>
    </w:p>
    <w:p w14:paraId="775A8C4B" w14:textId="625EF8C0" w:rsidR="004A04A6" w:rsidRPr="003A7C40" w:rsidRDefault="004A04A6" w:rsidP="004A04A6">
      <w:pPr>
        <w:pStyle w:val="Heading3"/>
      </w:pPr>
      <w:proofErr w:type="spellStart"/>
      <w:r>
        <w:t>Ezee</w:t>
      </w:r>
      <w:proofErr w:type="spellEnd"/>
      <w:r>
        <w:t xml:space="preserve"> Systems| Hong Kong</w:t>
      </w:r>
      <w:r w:rsidRPr="003A7C40">
        <w:t xml:space="preserve"> </w:t>
      </w:r>
      <w:r w:rsidR="000703CB">
        <w:t xml:space="preserve">/ </w:t>
      </w:r>
      <w:r w:rsidR="000703CB" w:rsidRPr="001B298C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San Francisco</w:t>
      </w:r>
      <w:r w:rsidRPr="003A7C40">
        <w:tab/>
      </w:r>
      <w:r w:rsidR="00CD0A7C">
        <w:t>Jul 201</w:t>
      </w:r>
      <w:r w:rsidR="009C5EF1">
        <w:t>5</w:t>
      </w:r>
      <w:r>
        <w:t xml:space="preserve"> – Mar 2018</w:t>
      </w:r>
    </w:p>
    <w:p w14:paraId="4ED78DD6" w14:textId="09B33FBC" w:rsidR="004105F1" w:rsidRPr="00002E59" w:rsidRDefault="004105F1" w:rsidP="00002E59">
      <w:pPr>
        <w:numPr>
          <w:ilvl w:val="0"/>
          <w:numId w:val="4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 w:rsidRPr="00002E5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 xml:space="preserve">Co-Founded </w:t>
      </w:r>
      <w:proofErr w:type="spellStart"/>
      <w:r w:rsidRPr="00002E5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Ezee</w:t>
      </w:r>
      <w:proofErr w:type="spellEnd"/>
      <w:r w:rsidRPr="00002E5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 xml:space="preserve"> Systems, which built an IoT home media cloud.</w:t>
      </w:r>
    </w:p>
    <w:p w14:paraId="3E6928C7" w14:textId="18115968" w:rsidR="004105F1" w:rsidRDefault="00DF56D9" w:rsidP="00002E59">
      <w:pPr>
        <w:numPr>
          <w:ilvl w:val="0"/>
          <w:numId w:val="4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 xml:space="preserve">Led the research for technology stack including hardware selection, communication protocol, manage </w:t>
      </w:r>
      <w:r w:rsidR="007F2F30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product</w:t>
      </w: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 xml:space="preserve"> development environment.</w:t>
      </w:r>
    </w:p>
    <w:p w14:paraId="73170437" w14:textId="36BA8ACF" w:rsidR="00DF56D9" w:rsidRPr="00002E59" w:rsidRDefault="00DF56D9" w:rsidP="00002E59">
      <w:pPr>
        <w:numPr>
          <w:ilvl w:val="0"/>
          <w:numId w:val="4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Led the vendors for product development  including electrical/mechanical, manufacturer.</w:t>
      </w:r>
    </w:p>
    <w:p w14:paraId="09C572CF" w14:textId="77777777" w:rsidR="00DF56D9" w:rsidRPr="00002E59" w:rsidRDefault="00DF56D9" w:rsidP="00DF56D9">
      <w:pPr>
        <w:numPr>
          <w:ilvl w:val="0"/>
          <w:numId w:val="4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Led the product manufacturing, testing, support of hardware and software for customers globally.</w:t>
      </w:r>
    </w:p>
    <w:p w14:paraId="5C239F45" w14:textId="711DDD64" w:rsidR="004A04A6" w:rsidRPr="004105F1" w:rsidRDefault="004A04A6" w:rsidP="004A04A6">
      <w:pPr>
        <w:pStyle w:val="Heading2"/>
        <w:rPr>
          <w:sz w:val="22"/>
          <w:szCs w:val="22"/>
        </w:rPr>
      </w:pPr>
      <w:r w:rsidRPr="004105F1">
        <w:rPr>
          <w:sz w:val="22"/>
          <w:szCs w:val="22"/>
        </w:rPr>
        <w:br/>
        <w:t xml:space="preserve">Product Analyst </w:t>
      </w:r>
    </w:p>
    <w:p w14:paraId="5DA214A6" w14:textId="1C22DC65" w:rsidR="004A04A6" w:rsidRPr="003A7C40" w:rsidRDefault="004A04A6" w:rsidP="004A04A6">
      <w:pPr>
        <w:pStyle w:val="Heading3"/>
      </w:pPr>
      <w:r>
        <w:t>Goldman Sachs | Hong Kong</w:t>
      </w:r>
      <w:r w:rsidRPr="003A7C40">
        <w:t xml:space="preserve"> </w:t>
      </w:r>
      <w:r w:rsidRPr="003A7C40">
        <w:tab/>
      </w:r>
      <w:r w:rsidR="00CD0A7C">
        <w:t>Jun 201</w:t>
      </w:r>
      <w:r w:rsidR="009C5EF1">
        <w:t>2</w:t>
      </w:r>
      <w:r>
        <w:t xml:space="preserve"> – May 201</w:t>
      </w:r>
      <w:r w:rsidR="009C5EF1">
        <w:t>5</w:t>
      </w:r>
    </w:p>
    <w:p w14:paraId="2BFEC8E3" w14:textId="46960266" w:rsidR="004105F1" w:rsidRPr="00002E59" w:rsidRDefault="00672A42" w:rsidP="00002E59">
      <w:pPr>
        <w:numPr>
          <w:ilvl w:val="0"/>
          <w:numId w:val="4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 w:rsidRPr="00002E5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 xml:space="preserve">Introduced </w:t>
      </w:r>
      <w:r w:rsidR="004105F1" w:rsidRPr="00002E5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unified dial-in number for over 800 video conferencing facilities</w:t>
      </w:r>
      <w:r w:rsidRPr="00002E5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, saved over 20,000 hours saved annually</w:t>
      </w:r>
    </w:p>
    <w:p w14:paraId="72449ACC" w14:textId="77777777" w:rsidR="004105F1" w:rsidRPr="00002E59" w:rsidRDefault="004105F1" w:rsidP="00002E59">
      <w:pPr>
        <w:numPr>
          <w:ilvl w:val="0"/>
          <w:numId w:val="4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 w:rsidRPr="00002E5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 xml:space="preserve">Achieved over 2 million conference calls in six months, saving an estimated 2 minutes per call for 30,000 employees. </w:t>
      </w:r>
    </w:p>
    <w:p w14:paraId="42104212" w14:textId="77777777" w:rsidR="004105F1" w:rsidRPr="00002E59" w:rsidRDefault="004105F1" w:rsidP="00002E59">
      <w:pPr>
        <w:numPr>
          <w:ilvl w:val="0"/>
          <w:numId w:val="4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 w:rsidRPr="00002E5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Led construction of three new video conferencing facilities, reducing costs by 25% and improving operational efficiency.</w:t>
      </w:r>
    </w:p>
    <w:p w14:paraId="41A958E7" w14:textId="0B205B2C" w:rsidR="004A04A6" w:rsidRPr="00002E59" w:rsidRDefault="004105F1" w:rsidP="00002E59">
      <w:pPr>
        <w:numPr>
          <w:ilvl w:val="0"/>
          <w:numId w:val="4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</w:pPr>
      <w:r w:rsidRPr="00002E5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 xml:space="preserve">Implemented remote monitoring for 300 conferencing facilities, </w:t>
      </w:r>
      <w:r w:rsidR="00B0776D" w:rsidRPr="00002E5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 xml:space="preserve">realized </w:t>
      </w:r>
      <w:r w:rsidRPr="00002E5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>over $2 million annually</w:t>
      </w:r>
      <w:r w:rsidR="00B0776D" w:rsidRPr="00002E59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HK"/>
        </w:rPr>
        <w:t xml:space="preserve"> in operating costs</w:t>
      </w:r>
    </w:p>
    <w:p w14:paraId="58F73FCF" w14:textId="27CDEF29" w:rsidR="003A7C40" w:rsidRDefault="00000000" w:rsidP="005F60DF">
      <w:pPr>
        <w:pStyle w:val="Heading1"/>
      </w:pPr>
      <w:sdt>
        <w:sdtPr>
          <w:id w:val="1735817217"/>
          <w:placeholder>
            <w:docPart w:val="538187BF9D7676489B27FAD9327EC986"/>
          </w:placeholder>
          <w:temporary/>
          <w:showingPlcHdr/>
          <w15:appearance w15:val="hidden"/>
        </w:sdtPr>
        <w:sdtContent>
          <w:r w:rsidR="003A7C40" w:rsidRPr="004C4C0E">
            <w:t>EDUCATION</w:t>
          </w:r>
        </w:sdtContent>
      </w:sdt>
    </w:p>
    <w:p w14:paraId="2057BC0C" w14:textId="05D18F8F" w:rsidR="003A7C40" w:rsidRPr="009D24D8" w:rsidRDefault="004A04A6" w:rsidP="0061718A">
      <w:pPr>
        <w:pStyle w:val="Heading2"/>
        <w:rPr>
          <w:rFonts w:eastAsiaTheme="minorEastAsia"/>
        </w:rPr>
      </w:pPr>
      <w:r>
        <w:t>MBA</w:t>
      </w:r>
      <w:r w:rsidR="003A7C40">
        <w:t xml:space="preserve"> </w:t>
      </w:r>
    </w:p>
    <w:p w14:paraId="60D5D5A6" w14:textId="337F7B08" w:rsidR="003A7C40" w:rsidRDefault="004A04A6" w:rsidP="003A7C40">
      <w:pPr>
        <w:pStyle w:val="Heading3"/>
      </w:pPr>
      <w:r>
        <w:t>Hong Kong University of Science and Technology</w:t>
      </w:r>
      <w:r w:rsidR="003A7C40">
        <w:tab/>
      </w:r>
      <w:r w:rsidR="000102FA">
        <w:t>May 201</w:t>
      </w:r>
      <w:r w:rsidR="008F4BB7">
        <w:t>2</w:t>
      </w:r>
    </w:p>
    <w:p w14:paraId="0672317A" w14:textId="7A53E4DC" w:rsidR="003A7C40" w:rsidRDefault="000102FA" w:rsidP="0061718A">
      <w:pPr>
        <w:rPr>
          <w:rFonts w:cs="Calibri (Body)"/>
          <w:szCs w:val="20"/>
        </w:rPr>
      </w:pPr>
      <w:r>
        <w:rPr>
          <w:rFonts w:cs="Calibri (Body)"/>
          <w:szCs w:val="20"/>
        </w:rPr>
        <w:t xml:space="preserve">Won first prize in business plan competition, lead the tennis </w:t>
      </w:r>
      <w:r w:rsidR="00CD0A7C">
        <w:rPr>
          <w:rFonts w:cs="Calibri (Body)"/>
          <w:szCs w:val="20"/>
        </w:rPr>
        <w:t>team,</w:t>
      </w:r>
      <w:r>
        <w:rPr>
          <w:rFonts w:cs="Calibri (Body)"/>
          <w:szCs w:val="20"/>
        </w:rPr>
        <w:t xml:space="preserve"> and stood second place in university games.</w:t>
      </w:r>
    </w:p>
    <w:p w14:paraId="5B383D2A" w14:textId="347C647C" w:rsidR="000102FA" w:rsidRPr="009D24D8" w:rsidRDefault="000102FA" w:rsidP="000102FA">
      <w:pPr>
        <w:pStyle w:val="Heading2"/>
        <w:rPr>
          <w:rFonts w:eastAsiaTheme="minorEastAsia"/>
        </w:rPr>
      </w:pPr>
      <w:r>
        <w:t>BSc</w:t>
      </w:r>
    </w:p>
    <w:p w14:paraId="178F6A03" w14:textId="0D4FBBDC" w:rsidR="000102FA" w:rsidRDefault="000102FA" w:rsidP="000102FA">
      <w:pPr>
        <w:pStyle w:val="Heading3"/>
      </w:pPr>
      <w:r>
        <w:t>Hong Kong University of Science and Technology</w:t>
      </w:r>
      <w:r>
        <w:tab/>
        <w:t>Jul 20</w:t>
      </w:r>
      <w:r w:rsidR="00A0039C">
        <w:t>09</w:t>
      </w:r>
    </w:p>
    <w:p w14:paraId="09B58E73" w14:textId="50FCDD1D" w:rsidR="00B8662E" w:rsidRPr="00456AD2" w:rsidRDefault="000102FA" w:rsidP="00456AD2">
      <w:pPr>
        <w:rPr>
          <w:rFonts w:cs="Calibri (Body)"/>
          <w:szCs w:val="20"/>
        </w:rPr>
      </w:pPr>
      <w:r>
        <w:rPr>
          <w:rFonts w:cs="Calibri (Body)"/>
          <w:szCs w:val="20"/>
        </w:rPr>
        <w:t xml:space="preserve">Stood second place in national science fair. </w:t>
      </w:r>
    </w:p>
    <w:sectPr w:rsidR="00B8662E" w:rsidRPr="00456AD2" w:rsidSect="00D97B36">
      <w:pgSz w:w="12240" w:h="15840"/>
      <w:pgMar w:top="1021" w:right="1077" w:bottom="1021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F39F4" w14:textId="77777777" w:rsidR="00E24DC9" w:rsidRDefault="00E24DC9" w:rsidP="00CE6F6F">
      <w:pPr>
        <w:spacing w:after="0" w:line="240" w:lineRule="auto"/>
      </w:pPr>
      <w:r>
        <w:separator/>
      </w:r>
    </w:p>
  </w:endnote>
  <w:endnote w:type="continuationSeparator" w:id="0">
    <w:p w14:paraId="6F01E8F8" w14:textId="77777777" w:rsidR="00E24DC9" w:rsidRDefault="00E24DC9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(Body)">
    <w:altName w:val="Calibri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9DA0" w14:textId="77777777" w:rsidR="00E24DC9" w:rsidRDefault="00E24DC9" w:rsidP="00CE6F6F">
      <w:pPr>
        <w:spacing w:after="0" w:line="240" w:lineRule="auto"/>
      </w:pPr>
      <w:r>
        <w:separator/>
      </w:r>
    </w:p>
  </w:footnote>
  <w:footnote w:type="continuationSeparator" w:id="0">
    <w:p w14:paraId="15CD9F43" w14:textId="77777777" w:rsidR="00E24DC9" w:rsidRDefault="00E24DC9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1BE4D46"/>
    <w:multiLevelType w:val="multilevel"/>
    <w:tmpl w:val="534C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7007DA"/>
    <w:multiLevelType w:val="multilevel"/>
    <w:tmpl w:val="E274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89369F"/>
    <w:multiLevelType w:val="multilevel"/>
    <w:tmpl w:val="4486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4267091">
    <w:abstractNumId w:val="0"/>
  </w:num>
  <w:num w:numId="2" w16cid:durableId="788621335">
    <w:abstractNumId w:val="2"/>
  </w:num>
  <w:num w:numId="3" w16cid:durableId="1254509821">
    <w:abstractNumId w:val="1"/>
  </w:num>
  <w:num w:numId="4" w16cid:durableId="1828354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D6"/>
    <w:rsid w:val="0000077C"/>
    <w:rsid w:val="00000898"/>
    <w:rsid w:val="00002E59"/>
    <w:rsid w:val="000102FA"/>
    <w:rsid w:val="00040224"/>
    <w:rsid w:val="000703CB"/>
    <w:rsid w:val="000C6A40"/>
    <w:rsid w:val="000E1FF7"/>
    <w:rsid w:val="000E5F0C"/>
    <w:rsid w:val="000F688A"/>
    <w:rsid w:val="00102F66"/>
    <w:rsid w:val="00103499"/>
    <w:rsid w:val="00121EE4"/>
    <w:rsid w:val="00170FDC"/>
    <w:rsid w:val="001751B4"/>
    <w:rsid w:val="0018378C"/>
    <w:rsid w:val="001D1574"/>
    <w:rsid w:val="001E3F8E"/>
    <w:rsid w:val="00237E36"/>
    <w:rsid w:val="00267A26"/>
    <w:rsid w:val="00292A40"/>
    <w:rsid w:val="002F5C02"/>
    <w:rsid w:val="00387005"/>
    <w:rsid w:val="003A73F5"/>
    <w:rsid w:val="003A7C40"/>
    <w:rsid w:val="003F3887"/>
    <w:rsid w:val="004105F1"/>
    <w:rsid w:val="00422B01"/>
    <w:rsid w:val="00441E27"/>
    <w:rsid w:val="00447788"/>
    <w:rsid w:val="00456AD2"/>
    <w:rsid w:val="00484AA7"/>
    <w:rsid w:val="004A04A6"/>
    <w:rsid w:val="004C35F9"/>
    <w:rsid w:val="004C4C0E"/>
    <w:rsid w:val="004C59B8"/>
    <w:rsid w:val="004E4B08"/>
    <w:rsid w:val="004F2D41"/>
    <w:rsid w:val="00530CE5"/>
    <w:rsid w:val="005468B4"/>
    <w:rsid w:val="00555761"/>
    <w:rsid w:val="00570F02"/>
    <w:rsid w:val="005874C4"/>
    <w:rsid w:val="00596FCF"/>
    <w:rsid w:val="005A4222"/>
    <w:rsid w:val="005B4219"/>
    <w:rsid w:val="005B5655"/>
    <w:rsid w:val="005D34BA"/>
    <w:rsid w:val="005D6666"/>
    <w:rsid w:val="005F60DF"/>
    <w:rsid w:val="005F68BD"/>
    <w:rsid w:val="00601DB4"/>
    <w:rsid w:val="00602126"/>
    <w:rsid w:val="0061718A"/>
    <w:rsid w:val="00651B18"/>
    <w:rsid w:val="00655EE8"/>
    <w:rsid w:val="00672A42"/>
    <w:rsid w:val="00675DE5"/>
    <w:rsid w:val="0068660E"/>
    <w:rsid w:val="0069504D"/>
    <w:rsid w:val="006A5D9A"/>
    <w:rsid w:val="006B48F5"/>
    <w:rsid w:val="006E142E"/>
    <w:rsid w:val="006E45D6"/>
    <w:rsid w:val="00703713"/>
    <w:rsid w:val="007072E0"/>
    <w:rsid w:val="00710C03"/>
    <w:rsid w:val="00724622"/>
    <w:rsid w:val="00753A11"/>
    <w:rsid w:val="0076371A"/>
    <w:rsid w:val="0077318A"/>
    <w:rsid w:val="007823C6"/>
    <w:rsid w:val="007948F1"/>
    <w:rsid w:val="007949EE"/>
    <w:rsid w:val="007C3B30"/>
    <w:rsid w:val="007C661E"/>
    <w:rsid w:val="007E3AA0"/>
    <w:rsid w:val="007E6088"/>
    <w:rsid w:val="007F2F30"/>
    <w:rsid w:val="007F45F0"/>
    <w:rsid w:val="00802339"/>
    <w:rsid w:val="00802B08"/>
    <w:rsid w:val="0081066F"/>
    <w:rsid w:val="0082628B"/>
    <w:rsid w:val="008300BC"/>
    <w:rsid w:val="00837DC0"/>
    <w:rsid w:val="008517B9"/>
    <w:rsid w:val="008815FF"/>
    <w:rsid w:val="008A4BF7"/>
    <w:rsid w:val="008C112D"/>
    <w:rsid w:val="008F4BB7"/>
    <w:rsid w:val="008F71AC"/>
    <w:rsid w:val="00921415"/>
    <w:rsid w:val="00922DDF"/>
    <w:rsid w:val="009369F4"/>
    <w:rsid w:val="00961ACA"/>
    <w:rsid w:val="009649FD"/>
    <w:rsid w:val="00982753"/>
    <w:rsid w:val="009A188B"/>
    <w:rsid w:val="009B231B"/>
    <w:rsid w:val="009C5EF1"/>
    <w:rsid w:val="009C6DF4"/>
    <w:rsid w:val="009D24D8"/>
    <w:rsid w:val="009E0E86"/>
    <w:rsid w:val="009F0F86"/>
    <w:rsid w:val="00A0039C"/>
    <w:rsid w:val="00A006E5"/>
    <w:rsid w:val="00A032A2"/>
    <w:rsid w:val="00A13526"/>
    <w:rsid w:val="00A16DCE"/>
    <w:rsid w:val="00A43D4C"/>
    <w:rsid w:val="00A51153"/>
    <w:rsid w:val="00A872FF"/>
    <w:rsid w:val="00A87873"/>
    <w:rsid w:val="00A913E9"/>
    <w:rsid w:val="00AD7273"/>
    <w:rsid w:val="00B02624"/>
    <w:rsid w:val="00B0776D"/>
    <w:rsid w:val="00B22086"/>
    <w:rsid w:val="00B63376"/>
    <w:rsid w:val="00B83B17"/>
    <w:rsid w:val="00B8662E"/>
    <w:rsid w:val="00B94C6A"/>
    <w:rsid w:val="00B96D8D"/>
    <w:rsid w:val="00BA269A"/>
    <w:rsid w:val="00BA2795"/>
    <w:rsid w:val="00BA559B"/>
    <w:rsid w:val="00BA7812"/>
    <w:rsid w:val="00C33E09"/>
    <w:rsid w:val="00C506E0"/>
    <w:rsid w:val="00C8719E"/>
    <w:rsid w:val="00CB18EB"/>
    <w:rsid w:val="00CD0A7C"/>
    <w:rsid w:val="00CE6F6F"/>
    <w:rsid w:val="00CF543E"/>
    <w:rsid w:val="00D74BEC"/>
    <w:rsid w:val="00D80E89"/>
    <w:rsid w:val="00D97B36"/>
    <w:rsid w:val="00DA0E61"/>
    <w:rsid w:val="00DC6BBA"/>
    <w:rsid w:val="00DF08DD"/>
    <w:rsid w:val="00DF56D9"/>
    <w:rsid w:val="00DF69E1"/>
    <w:rsid w:val="00E0522A"/>
    <w:rsid w:val="00E10F93"/>
    <w:rsid w:val="00E11CDF"/>
    <w:rsid w:val="00E24DC9"/>
    <w:rsid w:val="00E301DF"/>
    <w:rsid w:val="00E43CDB"/>
    <w:rsid w:val="00E82A7F"/>
    <w:rsid w:val="00E83598"/>
    <w:rsid w:val="00E966AA"/>
    <w:rsid w:val="00F02BD2"/>
    <w:rsid w:val="00F65859"/>
    <w:rsid w:val="00F8023F"/>
    <w:rsid w:val="00F85EC3"/>
    <w:rsid w:val="00F939CB"/>
    <w:rsid w:val="00FE15CB"/>
    <w:rsid w:val="00FF5746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86A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hokjaiswal/Library/Containers/com.microsoft.Word/Data/Library/Application%20Support/Microsoft/Office/16.0/DTS/Search/%7b233C6409-8C5C-774D-8B3B-F8DF422FD3EF%7dtf6739015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C821D1B8C55A479B1B67694F8A7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FCD93-0582-1D48-9763-A2F555B24245}"/>
      </w:docPartPr>
      <w:docPartBody>
        <w:p w:rsidR="008E0F48" w:rsidRDefault="00000000">
          <w:pPr>
            <w:pStyle w:val="20C821D1B8C55A479B1B67694F8A72EE"/>
          </w:pPr>
          <w:r w:rsidRPr="00103499">
            <w:t>EXPERIENCE</w:t>
          </w:r>
        </w:p>
      </w:docPartBody>
    </w:docPart>
    <w:docPart>
      <w:docPartPr>
        <w:name w:val="538187BF9D7676489B27FAD9327EC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0CCDF-5D83-F742-AED2-3AE5470EE87B}"/>
      </w:docPartPr>
      <w:docPartBody>
        <w:p w:rsidR="008E0F48" w:rsidRDefault="00000000">
          <w:pPr>
            <w:pStyle w:val="538187BF9D7676489B27FAD9327EC986"/>
          </w:pPr>
          <w:r w:rsidRPr="004C4C0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(Body)">
    <w:altName w:val="Calibri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9F"/>
    <w:rsid w:val="000609F8"/>
    <w:rsid w:val="001235EE"/>
    <w:rsid w:val="001D4994"/>
    <w:rsid w:val="001F50F6"/>
    <w:rsid w:val="00387005"/>
    <w:rsid w:val="005E151C"/>
    <w:rsid w:val="006A4F40"/>
    <w:rsid w:val="006B3790"/>
    <w:rsid w:val="00896D9F"/>
    <w:rsid w:val="008B13EF"/>
    <w:rsid w:val="008E0F48"/>
    <w:rsid w:val="009B3EDF"/>
    <w:rsid w:val="00A87873"/>
    <w:rsid w:val="00B94C6A"/>
    <w:rsid w:val="00C102E5"/>
    <w:rsid w:val="00C8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C821D1B8C55A479B1B67694F8A72EE">
    <w:name w:val="20C821D1B8C55A479B1B67694F8A72EE"/>
  </w:style>
  <w:style w:type="paragraph" w:customStyle="1" w:styleId="538187BF9D7676489B27FAD9327EC986">
    <w:name w:val="538187BF9D7676489B27FAD9327EC9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{233C6409-8C5C-774D-8B3B-F8DF422FD3EF}tf67390153_win32.dotx</Template>
  <TotalTime>0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2024-05-30T08:49:00Z</dcterms:created>
  <dcterms:modified xsi:type="dcterms:W3CDTF">2024-07-10T02:40:00Z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