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9F11C" w14:textId="77777777" w:rsidR="00E161B5" w:rsidRPr="003A7C40" w:rsidRDefault="00E161B5" w:rsidP="00E161B5">
      <w:pPr>
        <w:rPr>
          <w:sz w:val="10"/>
          <w:szCs w:val="12"/>
        </w:rPr>
      </w:pPr>
    </w:p>
    <w:p w14:paraId="16D3A4B4" w14:textId="0C9DE28A" w:rsidR="00E161B5" w:rsidRPr="00E83598" w:rsidRDefault="00E161B5" w:rsidP="00E161B5">
      <w:pPr>
        <w:pStyle w:val="Title"/>
        <w:jc w:val="center"/>
        <w:rPr>
          <w:color w:val="4472C4" w:themeColor="accent1"/>
        </w:rPr>
      </w:pPr>
      <w:r w:rsidRPr="00E83598">
        <w:rPr>
          <w:color w:val="4472C4" w:themeColor="accent1"/>
        </w:rPr>
        <w:t>Ashok Jai</w:t>
      </w:r>
      <w:r w:rsidR="0008452C">
        <w:rPr>
          <w:color w:val="4472C4" w:themeColor="accent1"/>
        </w:rPr>
        <w:t>s</w:t>
      </w:r>
      <w:r w:rsidRPr="00E83598">
        <w:rPr>
          <w:color w:val="4472C4" w:themeColor="accent1"/>
        </w:rPr>
        <w:t>wal</w:t>
      </w:r>
    </w:p>
    <w:p w14:paraId="50624596" w14:textId="77777777" w:rsidR="00E161B5" w:rsidRPr="00103499" w:rsidRDefault="00E161B5" w:rsidP="00E161B5">
      <w:pPr>
        <w:pStyle w:val="Contact"/>
        <w:rPr>
          <w:rFonts w:cs="Calibri (Body)"/>
          <w:szCs w:val="20"/>
        </w:rPr>
      </w:pPr>
      <w:r>
        <w:t xml:space="preserve">Hong Kong </w:t>
      </w:r>
      <w:r w:rsidRPr="000E5F0C">
        <w:t xml:space="preserve">| </w:t>
      </w:r>
      <w:r>
        <w:t xml:space="preserve">+852-6043-4478 </w:t>
      </w:r>
      <w:r w:rsidRPr="000E5F0C">
        <w:t xml:space="preserve">| </w:t>
      </w:r>
      <w:r>
        <w:t>ashokjaiswal@gmail.com</w:t>
      </w:r>
      <w:r w:rsidRPr="000E5F0C">
        <w:t xml:space="preserve"> </w:t>
      </w:r>
      <w:r>
        <w:t xml:space="preserve">| </w:t>
      </w:r>
      <w:r w:rsidRPr="00655EE8">
        <w:t>github.com/</w:t>
      </w:r>
      <w:proofErr w:type="spellStart"/>
      <w:r w:rsidRPr="00655EE8">
        <w:t>aeropriest</w:t>
      </w:r>
      <w:proofErr w:type="spellEnd"/>
    </w:p>
    <w:p w14:paraId="65146E2C" w14:textId="77777777" w:rsidR="00E161B5" w:rsidRPr="004105F1" w:rsidRDefault="00E161B5" w:rsidP="00E161B5">
      <w:pPr>
        <w:pStyle w:val="Heading1"/>
        <w:rPr>
          <w:color w:val="4472C4" w:themeColor="accent1"/>
        </w:rPr>
      </w:pPr>
      <w:r w:rsidRPr="004105F1">
        <w:rPr>
          <w:color w:val="4472C4" w:themeColor="accent1"/>
        </w:rPr>
        <w:t>OBJECTIVE</w:t>
      </w:r>
    </w:p>
    <w:p w14:paraId="5BD3704A" w14:textId="77777777" w:rsidR="00E161B5" w:rsidRPr="0076371A" w:rsidRDefault="00E161B5" w:rsidP="00E161B5">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76371A">
        <w:rPr>
          <w:rFonts w:ascii="Helvetica Neue" w:eastAsiaTheme="minorHAnsi" w:hAnsi="Helvetica Neue" w:cs="Helvetica Neue"/>
          <w:color w:val="4C4C4C"/>
          <w:spacing w:val="-2"/>
          <w:kern w:val="1"/>
          <w:sz w:val="18"/>
          <w:szCs w:val="18"/>
          <w:lang w:val="en-GB" w:eastAsia="en-US"/>
          <w14:ligatures w14:val="standardContextual"/>
        </w:rPr>
        <w:t>Highly accomplished and results-driven Product Manager with a proven track record of driving innovative projects from conception to successful execution. Adept at leveraging expertise in AI, IoT, and product development to create impactful solutions. Experienced in founding and scaling startups, with a strong background in finance and a keen understanding of market trends. Recognized for exceptional leadership, strategic vision, and ability to deliver tangible results in dynamic environments. Passionate about leveraging technology to solve complex problems and drive business growth.</w:t>
      </w:r>
    </w:p>
    <w:p w14:paraId="5987ACB6" w14:textId="77777777" w:rsidR="00E161B5" w:rsidRPr="004105F1" w:rsidRDefault="00E161B5" w:rsidP="00E161B5">
      <w:pPr>
        <w:pStyle w:val="Heading1"/>
        <w:rPr>
          <w:color w:val="4472C4" w:themeColor="accent1"/>
        </w:rPr>
      </w:pPr>
      <w:r w:rsidRPr="004105F1">
        <w:rPr>
          <w:color w:val="4472C4" w:themeColor="accent1"/>
        </w:rPr>
        <w:t>SKILLS</w:t>
      </w:r>
    </w:p>
    <w:p w14:paraId="16F365BA" w14:textId="77777777" w:rsidR="00D46A55" w:rsidRPr="00D46A55" w:rsidRDefault="00D46A55"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D46A55">
        <w:rPr>
          <w:rFonts w:ascii="Helvetica Neue" w:eastAsiaTheme="minorHAnsi" w:hAnsi="Helvetica Neue" w:cs="Helvetica Neue"/>
          <w:color w:val="4C4C4C"/>
          <w:spacing w:val="-2"/>
          <w:kern w:val="1"/>
          <w:sz w:val="18"/>
          <w:szCs w:val="18"/>
          <w:lang w:eastAsia="en-US"/>
          <w14:ligatures w14:val="standardContextual"/>
        </w:rPr>
        <w:t>Product Design</w:t>
      </w:r>
    </w:p>
    <w:p w14:paraId="14E64231" w14:textId="204DFF3B" w:rsidR="00D46A55" w:rsidRPr="00D46A55" w:rsidRDefault="00D46A55"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D46A55">
        <w:rPr>
          <w:rFonts w:ascii="Helvetica Neue" w:eastAsiaTheme="minorHAnsi" w:hAnsi="Helvetica Neue" w:cs="Helvetica Neue"/>
          <w:color w:val="4C4C4C"/>
          <w:spacing w:val="-2"/>
          <w:kern w:val="1"/>
          <w:sz w:val="18"/>
          <w:szCs w:val="18"/>
          <w:lang w:eastAsia="en-US"/>
          <w14:ligatures w14:val="standardContextual"/>
        </w:rPr>
        <w:t xml:space="preserve">Regulatory </w:t>
      </w:r>
      <w:r>
        <w:rPr>
          <w:rFonts w:ascii="Helvetica Neue" w:eastAsiaTheme="minorHAnsi" w:hAnsi="Helvetica Neue" w:cs="Helvetica Neue"/>
          <w:color w:val="4C4C4C"/>
          <w:spacing w:val="-2"/>
          <w:kern w:val="1"/>
          <w:sz w:val="18"/>
          <w:szCs w:val="18"/>
          <w:lang w:eastAsia="en-US"/>
          <w14:ligatures w14:val="standardContextual"/>
        </w:rPr>
        <w:t>Compliance</w:t>
      </w:r>
    </w:p>
    <w:p w14:paraId="7BBE2191" w14:textId="428574FF" w:rsidR="00D46A55" w:rsidRDefault="00D46A55"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D46A55">
        <w:rPr>
          <w:rFonts w:ascii="Helvetica Neue" w:eastAsiaTheme="minorHAnsi" w:hAnsi="Helvetica Neue" w:cs="Helvetica Neue"/>
          <w:color w:val="4C4C4C"/>
          <w:spacing w:val="-2"/>
          <w:kern w:val="1"/>
          <w:sz w:val="18"/>
          <w:szCs w:val="18"/>
          <w:lang w:eastAsia="en-US"/>
          <w14:ligatures w14:val="standardContextual"/>
        </w:rPr>
        <w:t>Vendor Management"</w:t>
      </w:r>
    </w:p>
    <w:p w14:paraId="53D24DB2" w14:textId="04604184" w:rsidR="00CF6F9D" w:rsidRPr="00CF6F9D" w:rsidRDefault="00CF6F9D"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F6F9D">
        <w:rPr>
          <w:rFonts w:ascii="Helvetica Neue" w:eastAsiaTheme="minorHAnsi" w:hAnsi="Helvetica Neue" w:cs="Helvetica Neue"/>
          <w:color w:val="4C4C4C"/>
          <w:spacing w:val="-2"/>
          <w:kern w:val="1"/>
          <w:sz w:val="18"/>
          <w:szCs w:val="18"/>
          <w:lang w:val="en-HK" w:eastAsia="en-US"/>
          <w14:ligatures w14:val="standardContextual"/>
        </w:rPr>
        <w:t>Product Management</w:t>
      </w:r>
    </w:p>
    <w:p w14:paraId="45FB80ED" w14:textId="72E6A65C" w:rsidR="00CF6F9D" w:rsidRPr="00CF6F9D" w:rsidRDefault="00CF6F9D"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F6F9D">
        <w:rPr>
          <w:rFonts w:ascii="Helvetica Neue" w:eastAsiaTheme="minorHAnsi" w:hAnsi="Helvetica Neue" w:cs="Helvetica Neue"/>
          <w:color w:val="4C4C4C"/>
          <w:spacing w:val="-2"/>
          <w:kern w:val="1"/>
          <w:sz w:val="18"/>
          <w:szCs w:val="18"/>
          <w:lang w:val="en-HK" w:eastAsia="en-US"/>
          <w14:ligatures w14:val="standardContextual"/>
        </w:rPr>
        <w:t>Agile Methodologies</w:t>
      </w:r>
    </w:p>
    <w:p w14:paraId="5C8DE714" w14:textId="158909FD" w:rsidR="00CF6F9D" w:rsidRPr="00CF6F9D" w:rsidRDefault="00CF6F9D"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F6F9D">
        <w:rPr>
          <w:rFonts w:ascii="Helvetica Neue" w:eastAsiaTheme="minorHAnsi" w:hAnsi="Helvetica Neue" w:cs="Helvetica Neue"/>
          <w:color w:val="4C4C4C"/>
          <w:spacing w:val="-2"/>
          <w:kern w:val="1"/>
          <w:sz w:val="18"/>
          <w:szCs w:val="18"/>
          <w:lang w:val="en-HK" w:eastAsia="en-US"/>
          <w14:ligatures w14:val="standardContextual"/>
        </w:rPr>
        <w:t>Market Research</w:t>
      </w:r>
    </w:p>
    <w:p w14:paraId="4AE6C215" w14:textId="4550FE69" w:rsidR="00CF6F9D" w:rsidRPr="00CF6F9D" w:rsidRDefault="00CF6F9D"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F6F9D">
        <w:rPr>
          <w:rFonts w:ascii="Helvetica Neue" w:eastAsiaTheme="minorHAnsi" w:hAnsi="Helvetica Neue" w:cs="Helvetica Neue"/>
          <w:color w:val="4C4C4C"/>
          <w:spacing w:val="-2"/>
          <w:kern w:val="1"/>
          <w:sz w:val="18"/>
          <w:szCs w:val="18"/>
          <w:lang w:val="en-HK" w:eastAsia="en-US"/>
          <w14:ligatures w14:val="standardContextual"/>
        </w:rPr>
        <w:t>Leadership and Team Management</w:t>
      </w:r>
    </w:p>
    <w:p w14:paraId="11B074FA" w14:textId="4F3CD145" w:rsidR="00CF6F9D" w:rsidRPr="00CF6F9D" w:rsidRDefault="00CF6F9D"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F6F9D">
        <w:rPr>
          <w:rFonts w:ascii="Helvetica Neue" w:eastAsiaTheme="minorHAnsi" w:hAnsi="Helvetica Neue" w:cs="Helvetica Neue"/>
          <w:color w:val="4C4C4C"/>
          <w:spacing w:val="-2"/>
          <w:kern w:val="1"/>
          <w:sz w:val="18"/>
          <w:szCs w:val="18"/>
          <w:lang w:val="en-HK" w:eastAsia="en-US"/>
          <w14:ligatures w14:val="standardContextual"/>
        </w:rPr>
        <w:t>Communication</w:t>
      </w:r>
    </w:p>
    <w:p w14:paraId="39844A07" w14:textId="6B3516B6" w:rsidR="00CF6F9D" w:rsidRPr="00CF6F9D" w:rsidRDefault="00CF6F9D"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F6F9D">
        <w:rPr>
          <w:rFonts w:ascii="Helvetica Neue" w:eastAsiaTheme="minorHAnsi" w:hAnsi="Helvetica Neue" w:cs="Helvetica Neue"/>
          <w:color w:val="4C4C4C"/>
          <w:spacing w:val="-2"/>
          <w:kern w:val="1"/>
          <w:sz w:val="18"/>
          <w:szCs w:val="18"/>
          <w:lang w:val="en-HK" w:eastAsia="en-US"/>
          <w14:ligatures w14:val="standardContextual"/>
        </w:rPr>
        <w:t>Fundraising</w:t>
      </w:r>
    </w:p>
    <w:p w14:paraId="4A0B58B6" w14:textId="63DF750E" w:rsidR="0056447F" w:rsidRPr="008A4BF7" w:rsidRDefault="00CF6F9D" w:rsidP="00CF6F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CF6F9D">
        <w:rPr>
          <w:rFonts w:ascii="Helvetica Neue" w:eastAsiaTheme="minorHAnsi" w:hAnsi="Helvetica Neue" w:cs="Helvetica Neue"/>
          <w:color w:val="4C4C4C"/>
          <w:spacing w:val="-2"/>
          <w:kern w:val="1"/>
          <w:sz w:val="18"/>
          <w:szCs w:val="18"/>
          <w:lang w:val="en-HK" w:eastAsia="en-US"/>
          <w14:ligatures w14:val="standardContextual"/>
        </w:rPr>
        <w:t>Pricing and Patent Strategy</w:t>
      </w:r>
    </w:p>
    <w:p w14:paraId="7FC65291" w14:textId="77777777" w:rsidR="00E161B5" w:rsidRPr="00103499" w:rsidRDefault="00000000" w:rsidP="00E161B5">
      <w:pPr>
        <w:pStyle w:val="Heading1"/>
      </w:pPr>
      <w:sdt>
        <w:sdtPr>
          <w:id w:val="-654756723"/>
          <w:placeholder>
            <w:docPart w:val="F74A9594B6A7BE46B623DF7D8333C54E"/>
          </w:placeholder>
          <w:temporary/>
          <w:showingPlcHdr/>
          <w15:appearance w15:val="hidden"/>
        </w:sdtPr>
        <w:sdtContent>
          <w:r w:rsidR="00E161B5" w:rsidRPr="004105F1">
            <w:rPr>
              <w:color w:val="4472C4" w:themeColor="accent1"/>
              <w:sz w:val="24"/>
              <w:szCs w:val="24"/>
            </w:rPr>
            <w:t>EXPERIENCE</w:t>
          </w:r>
        </w:sdtContent>
      </w:sdt>
      <w:r w:rsidR="00E161B5" w:rsidRPr="00103499">
        <w:t xml:space="preserve"> </w:t>
      </w:r>
    </w:p>
    <w:p w14:paraId="765A75BD" w14:textId="003CDA0F" w:rsidR="00E161B5" w:rsidRPr="004105F1" w:rsidRDefault="00E161B5" w:rsidP="00E161B5">
      <w:pPr>
        <w:pStyle w:val="Heading2"/>
        <w:rPr>
          <w:sz w:val="22"/>
          <w:szCs w:val="22"/>
        </w:rPr>
      </w:pPr>
      <w:r w:rsidRPr="004105F1">
        <w:rPr>
          <w:sz w:val="22"/>
          <w:szCs w:val="22"/>
        </w:rPr>
        <w:t xml:space="preserve">Sr. </w:t>
      </w:r>
      <w:r w:rsidR="00591A3E">
        <w:rPr>
          <w:sz w:val="22"/>
          <w:szCs w:val="22"/>
        </w:rPr>
        <w:t>Project</w:t>
      </w:r>
      <w:r w:rsidRPr="004105F1">
        <w:rPr>
          <w:sz w:val="22"/>
          <w:szCs w:val="22"/>
        </w:rPr>
        <w:t xml:space="preserve"> Manager</w:t>
      </w:r>
    </w:p>
    <w:p w14:paraId="0763D79D" w14:textId="3447997E" w:rsidR="00E161B5" w:rsidRDefault="00EC013F" w:rsidP="00E161B5">
      <w:pPr>
        <w:pStyle w:val="Heading3"/>
      </w:pPr>
      <w:r>
        <w:t xml:space="preserve">Hubble </w:t>
      </w:r>
      <w:r w:rsidR="00E255D3">
        <w:t>Connected | Hong</w:t>
      </w:r>
      <w:r w:rsidR="00E161B5">
        <w:t xml:space="preserve"> Kong</w:t>
      </w:r>
      <w:r w:rsidR="00E161B5">
        <w:tab/>
      </w:r>
      <w:r w:rsidR="00591A3E">
        <w:t>July</w:t>
      </w:r>
      <w:r>
        <w:t xml:space="preserve"> 2022 </w:t>
      </w:r>
      <w:r w:rsidR="00E161B5">
        <w:t>- Present</w:t>
      </w:r>
    </w:p>
    <w:p w14:paraId="06491810" w14:textId="77777777" w:rsidR="00CF6F9D" w:rsidRDefault="00CF6F9D" w:rsidP="00996C37">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rPr>
      </w:pPr>
    </w:p>
    <w:p w14:paraId="7084EA32" w14:textId="40614828" w:rsidR="00A91852" w:rsidRPr="00A91852" w:rsidRDefault="00A91852" w:rsidP="00A91852">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HK"/>
        </w:rPr>
      </w:pPr>
      <w:r w:rsidRPr="00996C37">
        <w:rPr>
          <w:rFonts w:ascii="Helvetica Neue" w:hAnsi="Helvetica Neue" w:cs="Helvetica Neue"/>
          <w:color w:val="4C4C4C"/>
          <w:spacing w:val="-2"/>
          <w:kern w:val="1"/>
          <w:sz w:val="18"/>
          <w:szCs w:val="18"/>
        </w:rPr>
        <w:t xml:space="preserve">• </w:t>
      </w:r>
      <w:r w:rsidRPr="00A91852">
        <w:rPr>
          <w:rFonts w:ascii="Helvetica Neue" w:hAnsi="Helvetica Neue" w:cs="Helvetica Neue"/>
          <w:color w:val="4C4C4C"/>
          <w:spacing w:val="-2"/>
          <w:kern w:val="1"/>
          <w:sz w:val="18"/>
          <w:szCs w:val="18"/>
          <w:lang w:val="en-HK"/>
        </w:rPr>
        <w:t>Spearheading the development of a cutting-edge smart plush IoT toy designed for educational and communicative purposes.</w:t>
      </w:r>
    </w:p>
    <w:p w14:paraId="36197DF8" w14:textId="533F71AD" w:rsidR="00A91852" w:rsidRPr="00A91852" w:rsidRDefault="00A91852" w:rsidP="00A91852">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HK"/>
        </w:rPr>
      </w:pPr>
      <w:r w:rsidRPr="00996C37">
        <w:rPr>
          <w:rFonts w:ascii="Helvetica Neue" w:hAnsi="Helvetica Neue" w:cs="Helvetica Neue"/>
          <w:color w:val="4C4C4C"/>
          <w:spacing w:val="-2"/>
          <w:kern w:val="1"/>
          <w:sz w:val="18"/>
          <w:szCs w:val="18"/>
        </w:rPr>
        <w:t xml:space="preserve">• </w:t>
      </w:r>
      <w:r w:rsidRPr="00A91852">
        <w:rPr>
          <w:rFonts w:ascii="Helvetica Neue" w:hAnsi="Helvetica Neue" w:cs="Helvetica Neue"/>
          <w:color w:val="4C4C4C"/>
          <w:spacing w:val="-2"/>
          <w:kern w:val="1"/>
          <w:sz w:val="18"/>
          <w:szCs w:val="18"/>
          <w:lang w:val="en-HK"/>
        </w:rPr>
        <w:t xml:space="preserve"> Orchestrated the entire project lifecycle from conception to production, effectively coordinating with four cross-functional teams.</w:t>
      </w:r>
    </w:p>
    <w:p w14:paraId="0B026C0A" w14:textId="3B3CDFDA" w:rsidR="00A91852" w:rsidRPr="00A91852" w:rsidRDefault="00A91852" w:rsidP="00A91852">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HK"/>
        </w:rPr>
      </w:pPr>
      <w:r w:rsidRPr="00996C37">
        <w:rPr>
          <w:rFonts w:ascii="Helvetica Neue" w:hAnsi="Helvetica Neue" w:cs="Helvetica Neue"/>
          <w:color w:val="4C4C4C"/>
          <w:spacing w:val="-2"/>
          <w:kern w:val="1"/>
          <w:sz w:val="18"/>
          <w:szCs w:val="18"/>
        </w:rPr>
        <w:t xml:space="preserve">• </w:t>
      </w:r>
      <w:r w:rsidRPr="00A91852">
        <w:rPr>
          <w:rFonts w:ascii="Helvetica Neue" w:hAnsi="Helvetica Neue" w:cs="Helvetica Neue"/>
          <w:color w:val="4C4C4C"/>
          <w:spacing w:val="-2"/>
          <w:kern w:val="1"/>
          <w:sz w:val="18"/>
          <w:szCs w:val="18"/>
          <w:lang w:val="en-HK"/>
        </w:rPr>
        <w:t xml:space="preserve"> Strategically negotiated and managed production operations with three international factories, ensuring seamless execution.</w:t>
      </w:r>
    </w:p>
    <w:p w14:paraId="76F7600C" w14:textId="10C952B0" w:rsidR="00A91852" w:rsidRPr="00A91852" w:rsidRDefault="00A91852" w:rsidP="00A91852">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HK"/>
        </w:rPr>
      </w:pPr>
      <w:r w:rsidRPr="00996C37">
        <w:rPr>
          <w:rFonts w:ascii="Helvetica Neue" w:hAnsi="Helvetica Neue" w:cs="Helvetica Neue"/>
          <w:color w:val="4C4C4C"/>
          <w:spacing w:val="-2"/>
          <w:kern w:val="1"/>
          <w:sz w:val="18"/>
          <w:szCs w:val="18"/>
        </w:rPr>
        <w:t xml:space="preserve">• </w:t>
      </w:r>
      <w:r w:rsidRPr="00A91852">
        <w:rPr>
          <w:rFonts w:ascii="Helvetica Neue" w:hAnsi="Helvetica Neue" w:cs="Helvetica Neue"/>
          <w:color w:val="4C4C4C"/>
          <w:spacing w:val="-2"/>
          <w:kern w:val="1"/>
          <w:sz w:val="18"/>
          <w:szCs w:val="18"/>
          <w:lang w:val="en-HK"/>
        </w:rPr>
        <w:t xml:space="preserve"> Oversaw tooling, PCBA development, and product certifications, while successfully managing technology licensing agreements with major industry brands.</w:t>
      </w:r>
    </w:p>
    <w:p w14:paraId="0B2C90D7" w14:textId="416E8C2F" w:rsidR="00A91852" w:rsidRPr="00A91852" w:rsidRDefault="00A91852" w:rsidP="00A91852">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HK"/>
        </w:rPr>
      </w:pPr>
      <w:r w:rsidRPr="00996C37">
        <w:rPr>
          <w:rFonts w:ascii="Helvetica Neue" w:hAnsi="Helvetica Neue" w:cs="Helvetica Neue"/>
          <w:color w:val="4C4C4C"/>
          <w:spacing w:val="-2"/>
          <w:kern w:val="1"/>
          <w:sz w:val="18"/>
          <w:szCs w:val="18"/>
        </w:rPr>
        <w:t xml:space="preserve">• </w:t>
      </w:r>
      <w:r w:rsidRPr="00A91852">
        <w:rPr>
          <w:rFonts w:ascii="Helvetica Neue" w:hAnsi="Helvetica Neue" w:cs="Helvetica Neue"/>
          <w:color w:val="4C4C4C"/>
          <w:spacing w:val="-2"/>
          <w:kern w:val="1"/>
          <w:sz w:val="18"/>
          <w:szCs w:val="18"/>
          <w:lang w:val="en-HK"/>
        </w:rPr>
        <w:t xml:space="preserve"> Secured and led million-dollar B2B NRE, licensing, and co-branding deals, enhancing product value and market reach.</w:t>
      </w:r>
    </w:p>
    <w:p w14:paraId="47BD51E9" w14:textId="533F0726" w:rsidR="00A91852" w:rsidRPr="00A91852" w:rsidRDefault="00A91852" w:rsidP="00A91852">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HK"/>
        </w:rPr>
      </w:pPr>
      <w:r w:rsidRPr="00996C37">
        <w:rPr>
          <w:rFonts w:ascii="Helvetica Neue" w:hAnsi="Helvetica Neue" w:cs="Helvetica Neue"/>
          <w:color w:val="4C4C4C"/>
          <w:spacing w:val="-2"/>
          <w:kern w:val="1"/>
          <w:sz w:val="18"/>
          <w:szCs w:val="18"/>
        </w:rPr>
        <w:t xml:space="preserve">• </w:t>
      </w:r>
      <w:r w:rsidRPr="00A91852">
        <w:rPr>
          <w:rFonts w:ascii="Helvetica Neue" w:hAnsi="Helvetica Neue" w:cs="Helvetica Neue"/>
          <w:color w:val="4C4C4C"/>
          <w:spacing w:val="-2"/>
          <w:kern w:val="1"/>
          <w:sz w:val="18"/>
          <w:szCs w:val="18"/>
          <w:lang w:val="en-HK"/>
        </w:rPr>
        <w:t xml:space="preserve"> Directed negotiations with key retailers and orchestrated a comprehensive online launch strategy, including a successful crowdfunding campaign.</w:t>
      </w:r>
    </w:p>
    <w:p w14:paraId="7BBC11AC" w14:textId="4841A026" w:rsidR="00CF6F9D" w:rsidRPr="00A91852" w:rsidRDefault="00A91852" w:rsidP="00A91852">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HK"/>
        </w:rPr>
      </w:pPr>
      <w:r w:rsidRPr="00996C37">
        <w:rPr>
          <w:rFonts w:ascii="Helvetica Neue" w:hAnsi="Helvetica Neue" w:cs="Helvetica Neue"/>
          <w:color w:val="4C4C4C"/>
          <w:spacing w:val="-2"/>
          <w:kern w:val="1"/>
          <w:sz w:val="18"/>
          <w:szCs w:val="18"/>
        </w:rPr>
        <w:t xml:space="preserve">• </w:t>
      </w:r>
      <w:r w:rsidRPr="00A91852">
        <w:rPr>
          <w:rFonts w:ascii="Helvetica Neue" w:hAnsi="Helvetica Neue" w:cs="Helvetica Neue"/>
          <w:color w:val="4C4C4C"/>
          <w:spacing w:val="-2"/>
          <w:kern w:val="1"/>
          <w:sz w:val="18"/>
          <w:szCs w:val="18"/>
          <w:lang w:val="en-HK"/>
        </w:rPr>
        <w:t>Currently leading the development of the second version of the product, integrating advanced LLM-based AI chat features to enhance user interaction.</w:t>
      </w:r>
    </w:p>
    <w:p w14:paraId="33088C99" w14:textId="4BA77CEC" w:rsidR="00732471" w:rsidRDefault="00732471" w:rsidP="00EC013F">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GB"/>
        </w:rPr>
      </w:pPr>
    </w:p>
    <w:p w14:paraId="10041D65" w14:textId="67995124" w:rsidR="00591A3E" w:rsidRDefault="00591A3E" w:rsidP="00591A3E">
      <w:pPr>
        <w:pStyle w:val="Heading2"/>
        <w:rPr>
          <w:sz w:val="22"/>
          <w:szCs w:val="22"/>
        </w:rPr>
      </w:pPr>
      <w:r>
        <w:rPr>
          <w:sz w:val="22"/>
          <w:szCs w:val="22"/>
        </w:rPr>
        <w:t xml:space="preserve">Technical Project </w:t>
      </w:r>
      <w:proofErr w:type="gramStart"/>
      <w:r>
        <w:rPr>
          <w:sz w:val="22"/>
          <w:szCs w:val="22"/>
        </w:rPr>
        <w:t>Manager</w:t>
      </w:r>
      <w:r w:rsidRPr="00A26CE5">
        <w:rPr>
          <w:sz w:val="22"/>
          <w:szCs w:val="22"/>
        </w:rPr>
        <w:t xml:space="preserve">  </w:t>
      </w:r>
      <w:r>
        <w:rPr>
          <w:sz w:val="22"/>
          <w:szCs w:val="22"/>
        </w:rPr>
        <w:t>(</w:t>
      </w:r>
      <w:proofErr w:type="spellStart"/>
      <w:proofErr w:type="gramEnd"/>
      <w:r>
        <w:rPr>
          <w:sz w:val="22"/>
          <w:szCs w:val="22"/>
        </w:rPr>
        <w:t>NextJS</w:t>
      </w:r>
      <w:proofErr w:type="spellEnd"/>
      <w:r>
        <w:rPr>
          <w:sz w:val="22"/>
          <w:szCs w:val="22"/>
        </w:rPr>
        <w:t>/TypeScript)</w:t>
      </w:r>
    </w:p>
    <w:p w14:paraId="08E872CD" w14:textId="4E7EB611" w:rsidR="00591A3E" w:rsidRPr="00A26CE5" w:rsidRDefault="00591A3E" w:rsidP="00591A3E">
      <w:pPr>
        <w:pStyle w:val="Heading3"/>
      </w:pPr>
      <w:proofErr w:type="spellStart"/>
      <w:r>
        <w:t>RioDeFi</w:t>
      </w:r>
      <w:proofErr w:type="spellEnd"/>
      <w:r>
        <w:t xml:space="preserve"> |Hong Kong</w:t>
      </w:r>
      <w:r>
        <w:tab/>
      </w:r>
      <w:r>
        <w:t>Sep</w:t>
      </w:r>
      <w:r>
        <w:t xml:space="preserve"> 2021 – </w:t>
      </w:r>
      <w:r>
        <w:t>Jun</w:t>
      </w:r>
      <w:r>
        <w:t xml:space="preserve"> 2022</w:t>
      </w:r>
    </w:p>
    <w:p w14:paraId="5888E469" w14:textId="77777777" w:rsidR="00591A3E" w:rsidRPr="00A26CE5" w:rsidRDefault="00591A3E" w:rsidP="00591A3E">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lastRenderedPageBreak/>
        <w:t>Architected and implemented NFT marketplace from scratch, leveraging Next.js for frontend development.</w:t>
      </w:r>
    </w:p>
    <w:p w14:paraId="16AF63FE" w14:textId="77777777" w:rsidR="00591A3E" w:rsidRPr="00A26CE5" w:rsidRDefault="00591A3E" w:rsidP="00591A3E">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Utilized Firebase for database management and authentication, ensuring data security.</w:t>
      </w:r>
    </w:p>
    <w:p w14:paraId="619BC490" w14:textId="77777777" w:rsidR="00591A3E" w:rsidRPr="00A26CE5" w:rsidRDefault="00591A3E" w:rsidP="00591A3E">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Integrated Web3 API to interface with Ethereum chain, enabling seamless interaction with blockchain.</w:t>
      </w:r>
    </w:p>
    <w:p w14:paraId="2FD0B87B" w14:textId="77777777" w:rsidR="00591A3E" w:rsidRPr="00A26CE5" w:rsidRDefault="00591A3E" w:rsidP="00591A3E">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Collaborated closely with design and product teams to enhance features and user experience for a crypto wallet React Native application.</w:t>
      </w:r>
    </w:p>
    <w:p w14:paraId="75421D4C" w14:textId="77777777" w:rsidR="00591A3E" w:rsidRPr="00A26CE5" w:rsidRDefault="00591A3E" w:rsidP="00591A3E">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Led development team, providing technical guidance and ensuring adherence to best practices and project timelines.</w:t>
      </w:r>
    </w:p>
    <w:p w14:paraId="046AEBEB" w14:textId="77777777" w:rsidR="00591A3E" w:rsidRPr="00A26CE5" w:rsidRDefault="00591A3E" w:rsidP="00591A3E">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26CE5">
        <w:rPr>
          <w:rFonts w:ascii="Helvetica Neue" w:hAnsi="Helvetica Neue" w:cs="Helvetica Neue"/>
          <w:color w:val="4C4C4C"/>
          <w:spacing w:val="-2"/>
          <w:kern w:val="1"/>
          <w:sz w:val="18"/>
          <w:szCs w:val="18"/>
          <w:lang w:val="en-GB"/>
        </w:rPr>
        <w:t>Researched and implemented new technologies to improve scalability, security, and performance.</w:t>
      </w:r>
    </w:p>
    <w:p w14:paraId="71A98945" w14:textId="77777777" w:rsidR="00591A3E" w:rsidRPr="00732471" w:rsidRDefault="00591A3E" w:rsidP="00EC013F">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GB"/>
        </w:rPr>
      </w:pPr>
    </w:p>
    <w:p w14:paraId="4A914098" w14:textId="77777777" w:rsidR="00FA54A9" w:rsidRDefault="00FA54A9" w:rsidP="00E161B5">
      <w:pPr>
        <w:pStyle w:val="Heading2"/>
        <w:rPr>
          <w:sz w:val="22"/>
          <w:szCs w:val="22"/>
        </w:rPr>
      </w:pPr>
    </w:p>
    <w:p w14:paraId="10036138" w14:textId="5F2490F3" w:rsidR="00E161B5" w:rsidRPr="004105F1" w:rsidRDefault="00E161B5" w:rsidP="00E161B5">
      <w:pPr>
        <w:pStyle w:val="Heading2"/>
        <w:rPr>
          <w:sz w:val="22"/>
          <w:szCs w:val="22"/>
        </w:rPr>
      </w:pPr>
      <w:r w:rsidRPr="004105F1">
        <w:rPr>
          <w:sz w:val="22"/>
          <w:szCs w:val="22"/>
        </w:rPr>
        <w:t xml:space="preserve">Chief </w:t>
      </w:r>
      <w:r w:rsidR="00591A3E">
        <w:rPr>
          <w:sz w:val="22"/>
          <w:szCs w:val="22"/>
        </w:rPr>
        <w:t>Project</w:t>
      </w:r>
      <w:r w:rsidRPr="004105F1">
        <w:rPr>
          <w:sz w:val="22"/>
          <w:szCs w:val="22"/>
        </w:rPr>
        <w:t xml:space="preserve"> Manager (Founder)</w:t>
      </w:r>
    </w:p>
    <w:p w14:paraId="6CB55112" w14:textId="3FEE3392" w:rsidR="00E161B5" w:rsidRPr="003A7C40" w:rsidRDefault="00E161B5" w:rsidP="00E161B5">
      <w:pPr>
        <w:pStyle w:val="Heading3"/>
      </w:pPr>
      <w:proofErr w:type="spellStart"/>
      <w:r>
        <w:t>Lecker</w:t>
      </w:r>
      <w:proofErr w:type="spellEnd"/>
      <w:r>
        <w:t xml:space="preserve"> Labs | Hong Kong</w:t>
      </w:r>
      <w:r w:rsidRPr="003A7C40">
        <w:t xml:space="preserve"> </w:t>
      </w:r>
      <w:r>
        <w:t>/ New York</w:t>
      </w:r>
      <w:r w:rsidRPr="003A7C40">
        <w:tab/>
      </w:r>
      <w:r>
        <w:t xml:space="preserve">May 2018 – </w:t>
      </w:r>
      <w:r w:rsidR="00591A3E">
        <w:t>Aug</w:t>
      </w:r>
      <w:r>
        <w:t xml:space="preserve"> 202</w:t>
      </w:r>
      <w:r w:rsidR="00591A3E">
        <w:t>1</w:t>
      </w:r>
    </w:p>
    <w:p w14:paraId="39B395DF" w14:textId="04A2E235" w:rsidR="00103F8F" w:rsidRPr="00103F8F" w:rsidRDefault="00103F8F" w:rsidP="00103F8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Pr>
          <w:rFonts w:ascii="Helvetica Neue" w:hAnsi="Helvetica Neue" w:cs="Helvetica Neue"/>
          <w:color w:val="4C4C4C"/>
          <w:spacing w:val="-2"/>
          <w:kern w:val="1"/>
          <w:sz w:val="18"/>
          <w:szCs w:val="18"/>
          <w:lang w:val="en-HK"/>
        </w:rPr>
        <w:t>F</w:t>
      </w:r>
      <w:r w:rsidRPr="00103F8F">
        <w:rPr>
          <w:rFonts w:ascii="Helvetica Neue" w:hAnsi="Helvetica Neue" w:cs="Helvetica Neue"/>
          <w:color w:val="4C4C4C"/>
          <w:spacing w:val="-2"/>
          <w:kern w:val="1"/>
          <w:sz w:val="18"/>
          <w:szCs w:val="18"/>
          <w:lang w:val="en-HK"/>
        </w:rPr>
        <w:t xml:space="preserve">ounded </w:t>
      </w:r>
      <w:proofErr w:type="spellStart"/>
      <w:r w:rsidRPr="00103F8F">
        <w:rPr>
          <w:rFonts w:ascii="Helvetica Neue" w:hAnsi="Helvetica Neue" w:cs="Helvetica Neue"/>
          <w:color w:val="4C4C4C"/>
          <w:spacing w:val="-2"/>
          <w:kern w:val="1"/>
          <w:sz w:val="18"/>
          <w:szCs w:val="18"/>
          <w:lang w:val="en-HK"/>
        </w:rPr>
        <w:t>Yomee</w:t>
      </w:r>
      <w:proofErr w:type="spellEnd"/>
      <w:r w:rsidRPr="00103F8F">
        <w:rPr>
          <w:rFonts w:ascii="Helvetica Neue" w:hAnsi="Helvetica Neue" w:cs="Helvetica Neue"/>
          <w:color w:val="4C4C4C"/>
          <w:spacing w:val="-2"/>
          <w:kern w:val="1"/>
          <w:sz w:val="18"/>
          <w:szCs w:val="18"/>
          <w:lang w:val="en-HK"/>
        </w:rPr>
        <w:t xml:space="preserve">, an award-winning </w:t>
      </w:r>
      <w:proofErr w:type="spellStart"/>
      <w:r w:rsidRPr="00103F8F">
        <w:rPr>
          <w:rFonts w:ascii="Helvetica Neue" w:hAnsi="Helvetica Neue" w:cs="Helvetica Neue"/>
          <w:color w:val="4C4C4C"/>
          <w:spacing w:val="-2"/>
          <w:kern w:val="1"/>
          <w:sz w:val="18"/>
          <w:szCs w:val="18"/>
          <w:lang w:val="en-HK"/>
        </w:rPr>
        <w:t>FoodTech</w:t>
      </w:r>
      <w:proofErr w:type="spellEnd"/>
      <w:r w:rsidRPr="00103F8F">
        <w:rPr>
          <w:rFonts w:ascii="Helvetica Neue" w:hAnsi="Helvetica Neue" w:cs="Helvetica Neue"/>
          <w:color w:val="4C4C4C"/>
          <w:spacing w:val="-2"/>
          <w:kern w:val="1"/>
          <w:sz w:val="18"/>
          <w:szCs w:val="18"/>
          <w:lang w:val="en-HK"/>
        </w:rPr>
        <w:t xml:space="preserve"> IoT product brand, revolutionizing the home yogurt-making industry.</w:t>
      </w:r>
    </w:p>
    <w:p w14:paraId="39896A92" w14:textId="1CFB31C8" w:rsidR="00103F8F" w:rsidRPr="00103F8F" w:rsidRDefault="00103F8F" w:rsidP="00103F8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103F8F">
        <w:rPr>
          <w:rFonts w:ascii="Helvetica Neue" w:hAnsi="Helvetica Neue" w:cs="Helvetica Neue"/>
          <w:color w:val="4C4C4C"/>
          <w:spacing w:val="-2"/>
          <w:kern w:val="1"/>
          <w:sz w:val="18"/>
          <w:szCs w:val="18"/>
          <w:lang w:val="en-HK"/>
        </w:rPr>
        <w:t>Successfully planned and executed a crowdfunding campaign, raising $250,000 and securing over 1000 pre-orders, demonstrating strong market validation.</w:t>
      </w:r>
    </w:p>
    <w:p w14:paraId="67CA45B8" w14:textId="6BB18B0A" w:rsidR="00103F8F" w:rsidRPr="00103F8F" w:rsidRDefault="00103F8F" w:rsidP="00103F8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103F8F">
        <w:rPr>
          <w:rFonts w:ascii="Helvetica Neue" w:hAnsi="Helvetica Neue" w:cs="Helvetica Neue"/>
          <w:color w:val="4C4C4C"/>
          <w:spacing w:val="-2"/>
          <w:kern w:val="1"/>
          <w:sz w:val="18"/>
          <w:szCs w:val="18"/>
          <w:lang w:val="en-HK"/>
        </w:rPr>
        <w:t>Led a comprehensive fundraising initiative, securing $3 million in private equity, government grants, and awards, significantly boosting the company's growth trajectory.</w:t>
      </w:r>
    </w:p>
    <w:p w14:paraId="55E18626" w14:textId="152FF71F" w:rsidR="00103F8F" w:rsidRPr="00103F8F" w:rsidRDefault="00103F8F" w:rsidP="00103F8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103F8F">
        <w:rPr>
          <w:rFonts w:ascii="Helvetica Neue" w:hAnsi="Helvetica Neue" w:cs="Helvetica Neue"/>
          <w:color w:val="4C4C4C"/>
          <w:spacing w:val="-2"/>
          <w:kern w:val="1"/>
          <w:sz w:val="18"/>
          <w:szCs w:val="18"/>
          <w:lang w:val="en-HK"/>
        </w:rPr>
        <w:t>Conducted extensive user surveys, developed strategic pricing models, and performed in-depth demographic and competitive analyses to inform product development and market strategy.</w:t>
      </w:r>
    </w:p>
    <w:p w14:paraId="47E445A2" w14:textId="6C2816BB" w:rsidR="00103F8F" w:rsidRPr="00103F8F" w:rsidRDefault="00103F8F" w:rsidP="00103F8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103F8F">
        <w:rPr>
          <w:rFonts w:ascii="Helvetica Neue" w:hAnsi="Helvetica Neue" w:cs="Helvetica Neue"/>
          <w:color w:val="4C4C4C"/>
          <w:spacing w:val="-2"/>
          <w:kern w:val="1"/>
          <w:sz w:val="18"/>
          <w:szCs w:val="18"/>
          <w:lang w:val="en-HK"/>
        </w:rPr>
        <w:t>Secured government grants for patent protection, collaborating with patent lawyers to implement a robust intellectual property strategy.</w:t>
      </w:r>
    </w:p>
    <w:p w14:paraId="6765B0E2" w14:textId="2E40620E" w:rsidR="00E161B5" w:rsidRPr="00103F8F" w:rsidRDefault="00103F8F" w:rsidP="00103F8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103F8F">
        <w:rPr>
          <w:rFonts w:ascii="Helvetica Neue" w:hAnsi="Helvetica Neue" w:cs="Helvetica Neue"/>
          <w:color w:val="4C4C4C"/>
          <w:spacing w:val="-2"/>
          <w:kern w:val="1"/>
          <w:sz w:val="18"/>
          <w:szCs w:val="18"/>
          <w:lang w:val="en-HK"/>
        </w:rPr>
        <w:t>Participated in a 6-month accelerator program at Food-X in New York City, focusing on fundraising and market penetration strategies, leading to enhanced brand visibility and market reach.</w:t>
      </w:r>
      <w:r w:rsidR="002E6472">
        <w:rPr>
          <w:rFonts w:ascii="Helvetica Neue" w:hAnsi="Helvetica Neue" w:cs="Helvetica Neue"/>
          <w:color w:val="4C4C4C"/>
          <w:spacing w:val="-2"/>
          <w:kern w:val="1"/>
          <w:sz w:val="18"/>
          <w:szCs w:val="18"/>
          <w:lang w:val="en-HK"/>
        </w:rPr>
        <w:br/>
      </w:r>
    </w:p>
    <w:p w14:paraId="433FBBB9" w14:textId="77777777" w:rsidR="00E161B5" w:rsidRPr="004105F1" w:rsidRDefault="00E161B5" w:rsidP="00E161B5">
      <w:pPr>
        <w:pStyle w:val="Heading2"/>
        <w:rPr>
          <w:sz w:val="22"/>
          <w:szCs w:val="22"/>
        </w:rPr>
      </w:pPr>
      <w:r w:rsidRPr="004105F1">
        <w:rPr>
          <w:sz w:val="22"/>
          <w:szCs w:val="22"/>
        </w:rPr>
        <w:t>Chief Product Manager (Co-Founder)</w:t>
      </w:r>
    </w:p>
    <w:p w14:paraId="7F117814" w14:textId="77777777" w:rsidR="00E161B5" w:rsidRPr="003A7C40" w:rsidRDefault="00E161B5" w:rsidP="00E161B5">
      <w:pPr>
        <w:pStyle w:val="Heading3"/>
      </w:pPr>
      <w:proofErr w:type="spellStart"/>
      <w:r>
        <w:t>Ezee</w:t>
      </w:r>
      <w:proofErr w:type="spellEnd"/>
      <w:r>
        <w:t xml:space="preserve"> Systems| Hong Kong</w:t>
      </w:r>
      <w:r w:rsidRPr="003A7C40">
        <w:t xml:space="preserve"> </w:t>
      </w:r>
      <w:r>
        <w:t xml:space="preserve">/ </w:t>
      </w:r>
      <w:r w:rsidRPr="001B298C">
        <w:rPr>
          <w:rFonts w:ascii="Helvetica Neue" w:hAnsi="Helvetica Neue" w:cs="Helvetica Neue"/>
          <w:color w:val="4C4C4C"/>
          <w:spacing w:val="-2"/>
          <w:kern w:val="1"/>
          <w:sz w:val="18"/>
          <w:szCs w:val="18"/>
          <w:lang w:val="en-GB"/>
        </w:rPr>
        <w:t>San Francisco</w:t>
      </w:r>
      <w:r w:rsidRPr="003A7C40">
        <w:tab/>
      </w:r>
      <w:r>
        <w:t>Jul 2015 – Mar 2018</w:t>
      </w:r>
    </w:p>
    <w:p w14:paraId="5C38893B"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Co-</w:t>
      </w:r>
      <w:r w:rsidRPr="001B298C">
        <w:rPr>
          <w:rFonts w:ascii="Helvetica Neue" w:hAnsi="Helvetica Neue" w:cs="Helvetica Neue"/>
          <w:color w:val="4C4C4C"/>
          <w:spacing w:val="-2"/>
          <w:kern w:val="1"/>
          <w:sz w:val="18"/>
          <w:szCs w:val="18"/>
          <w:lang w:val="en-GB"/>
        </w:rPr>
        <w:t xml:space="preserve">Founded </w:t>
      </w:r>
      <w:proofErr w:type="spellStart"/>
      <w:r w:rsidRPr="001B298C">
        <w:rPr>
          <w:rFonts w:ascii="Helvetica Neue" w:hAnsi="Helvetica Neue" w:cs="Helvetica Neue"/>
          <w:color w:val="4C4C4C"/>
          <w:spacing w:val="-2"/>
          <w:kern w:val="1"/>
          <w:sz w:val="18"/>
          <w:szCs w:val="18"/>
          <w:lang w:val="en-GB"/>
        </w:rPr>
        <w:t>Ezee</w:t>
      </w:r>
      <w:proofErr w:type="spellEnd"/>
      <w:r w:rsidRPr="001B298C">
        <w:rPr>
          <w:rFonts w:ascii="Helvetica Neue" w:hAnsi="Helvetica Neue" w:cs="Helvetica Neue"/>
          <w:color w:val="4C4C4C"/>
          <w:spacing w:val="-2"/>
          <w:kern w:val="1"/>
          <w:sz w:val="18"/>
          <w:szCs w:val="18"/>
          <w:lang w:val="en-GB"/>
        </w:rPr>
        <w:t xml:space="preserve"> Systems, which built an IoT home media cloud</w:t>
      </w:r>
      <w:r>
        <w:rPr>
          <w:rFonts w:ascii="Helvetica Neue" w:hAnsi="Helvetica Neue" w:cs="Helvetica Neue"/>
          <w:color w:val="4C4C4C"/>
          <w:spacing w:val="-2"/>
          <w:kern w:val="1"/>
          <w:sz w:val="18"/>
          <w:szCs w:val="18"/>
          <w:lang w:val="en-GB"/>
        </w:rPr>
        <w:t xml:space="preserve"> for families,</w:t>
      </w:r>
    </w:p>
    <w:p w14:paraId="7FF580E9"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Raised more than $250K USD in crowdfunding and shipped over 3500 units</w:t>
      </w:r>
      <w:r>
        <w:rPr>
          <w:rFonts w:ascii="Helvetica Neue" w:hAnsi="Helvetica Neue" w:cs="Helvetica Neue"/>
          <w:color w:val="4C4C4C"/>
          <w:spacing w:val="-2"/>
          <w:kern w:val="1"/>
          <w:sz w:val="18"/>
          <w:szCs w:val="18"/>
          <w:lang w:val="en-GB"/>
        </w:rPr>
        <w:t xml:space="preserve">, launched on </w:t>
      </w:r>
      <w:proofErr w:type="spellStart"/>
      <w:r>
        <w:rPr>
          <w:rFonts w:ascii="Helvetica Neue" w:hAnsi="Helvetica Neue" w:cs="Helvetica Neue"/>
          <w:color w:val="4C4C4C"/>
          <w:spacing w:val="-2"/>
          <w:kern w:val="1"/>
          <w:sz w:val="18"/>
          <w:szCs w:val="18"/>
          <w:lang w:val="en-GB"/>
        </w:rPr>
        <w:t>Aamzon</w:t>
      </w:r>
      <w:proofErr w:type="spellEnd"/>
      <w:r>
        <w:rPr>
          <w:rFonts w:ascii="Helvetica Neue" w:hAnsi="Helvetica Neue" w:cs="Helvetica Neue"/>
          <w:color w:val="4C4C4C"/>
          <w:spacing w:val="-2"/>
          <w:kern w:val="1"/>
          <w:sz w:val="18"/>
          <w:szCs w:val="18"/>
          <w:lang w:val="en-GB"/>
        </w:rPr>
        <w:t xml:space="preserve"> Launchpad</w:t>
      </w:r>
    </w:p>
    <w:p w14:paraId="085F5ABE"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DF08DD">
        <w:rPr>
          <w:rFonts w:ascii="Helvetica Neue" w:hAnsi="Helvetica Neue" w:cs="Helvetica Neue"/>
          <w:color w:val="4C4C4C"/>
          <w:spacing w:val="-2"/>
          <w:kern w:val="1"/>
          <w:sz w:val="18"/>
          <w:szCs w:val="18"/>
        </w:rPr>
        <w:t>Managed user surveys, implemented pricing strategies, conducted demographic analysis, and competitive analysis.</w:t>
      </w:r>
    </w:p>
    <w:p w14:paraId="4D28D44F"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Scaled the company to $5 million and exited in 2018.</w:t>
      </w:r>
    </w:p>
    <w:p w14:paraId="3265B7C3"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Spent 6 months in San Francisco at Hex Boost startup accelerator.</w:t>
      </w:r>
    </w:p>
    <w:p w14:paraId="03477E3F" w14:textId="77777777" w:rsidR="00E161B5" w:rsidRPr="004105F1" w:rsidRDefault="00E161B5" w:rsidP="00E161B5">
      <w:pPr>
        <w:pStyle w:val="Heading2"/>
        <w:rPr>
          <w:sz w:val="22"/>
          <w:szCs w:val="22"/>
        </w:rPr>
      </w:pPr>
      <w:r w:rsidRPr="004105F1">
        <w:rPr>
          <w:sz w:val="22"/>
          <w:szCs w:val="22"/>
        </w:rPr>
        <w:br/>
        <w:t xml:space="preserve">Product Analyst </w:t>
      </w:r>
    </w:p>
    <w:p w14:paraId="68C2F886" w14:textId="77777777" w:rsidR="00E161B5" w:rsidRPr="003A7C40" w:rsidRDefault="00E161B5" w:rsidP="00E161B5">
      <w:pPr>
        <w:pStyle w:val="Heading3"/>
      </w:pPr>
      <w:r>
        <w:t>Goldman Sachs | Hong Kong</w:t>
      </w:r>
      <w:r w:rsidRPr="003A7C40">
        <w:t xml:space="preserve"> </w:t>
      </w:r>
      <w:r w:rsidRPr="003A7C40">
        <w:tab/>
      </w:r>
      <w:r>
        <w:t>Jun 2012 – May 2015</w:t>
      </w:r>
    </w:p>
    <w:p w14:paraId="1AC50B05"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hAnsi="Helvetica Neue" w:cs="Helvetica Neue"/>
          <w:color w:val="4C4C4C"/>
          <w:spacing w:val="-2"/>
          <w:kern w:val="1"/>
          <w:sz w:val="18"/>
          <w:szCs w:val="18"/>
          <w:lang w:val="en-GB"/>
        </w:rPr>
        <w:t xml:space="preserve">Introduced </w:t>
      </w:r>
      <w:r w:rsidRPr="004105F1">
        <w:rPr>
          <w:rFonts w:ascii="Helvetica Neue" w:hAnsi="Helvetica Neue" w:cs="Helvetica Neue"/>
          <w:color w:val="4C4C4C"/>
          <w:spacing w:val="-2"/>
          <w:kern w:val="1"/>
          <w:sz w:val="18"/>
          <w:szCs w:val="18"/>
          <w:lang w:val="en-GB"/>
        </w:rPr>
        <w:t>unified dial-in number for over 800 video conferencing facilities</w:t>
      </w:r>
      <w:r>
        <w:rPr>
          <w:rFonts w:ascii="Helvetica Neue" w:hAnsi="Helvetica Neue" w:cs="Helvetica Neue"/>
          <w:color w:val="4C4C4C"/>
          <w:spacing w:val="-2"/>
          <w:kern w:val="1"/>
          <w:sz w:val="18"/>
          <w:szCs w:val="18"/>
          <w:lang w:val="en-GB"/>
        </w:rPr>
        <w:t>, saved over 20,000 hours saved annually</w:t>
      </w:r>
    </w:p>
    <w:p w14:paraId="14447D3C"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Achieved over 2 million conference calls in six months, saving an estimated 2 minutes per call for 30,000 employees. </w:t>
      </w:r>
    </w:p>
    <w:p w14:paraId="2285260A"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Led construction of three new video conferencing facilities, reducing costs by 25% and improving operational efficiency.</w:t>
      </w:r>
    </w:p>
    <w:p w14:paraId="69110CCC" w14:textId="217087E2" w:rsidR="00E161B5" w:rsidRPr="00D017AB"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Implemented remote monitoring for 300 conferencing facilities, </w:t>
      </w:r>
      <w:r>
        <w:rPr>
          <w:rFonts w:ascii="Helvetica Neue" w:hAnsi="Helvetica Neue" w:cs="Helvetica Neue"/>
          <w:color w:val="4C4C4C"/>
          <w:spacing w:val="-2"/>
          <w:kern w:val="1"/>
          <w:sz w:val="18"/>
          <w:szCs w:val="18"/>
          <w:lang w:val="en-GB"/>
        </w:rPr>
        <w:t xml:space="preserve">realized </w:t>
      </w:r>
      <w:r w:rsidRPr="004105F1">
        <w:rPr>
          <w:rFonts w:ascii="Helvetica Neue" w:hAnsi="Helvetica Neue" w:cs="Helvetica Neue"/>
          <w:color w:val="4C4C4C"/>
          <w:spacing w:val="-2"/>
          <w:kern w:val="1"/>
          <w:sz w:val="18"/>
          <w:szCs w:val="18"/>
          <w:lang w:val="en-GB"/>
        </w:rPr>
        <w:t>over $2 million annually</w:t>
      </w:r>
      <w:r>
        <w:rPr>
          <w:rFonts w:ascii="Helvetica Neue" w:hAnsi="Helvetica Neue" w:cs="Helvetica Neue"/>
          <w:color w:val="4C4C4C"/>
          <w:spacing w:val="-2"/>
          <w:kern w:val="1"/>
          <w:sz w:val="18"/>
          <w:szCs w:val="18"/>
          <w:lang w:val="en-GB"/>
        </w:rPr>
        <w:t xml:space="preserve"> in operating costs</w:t>
      </w:r>
      <w:r w:rsidR="00D017AB">
        <w:rPr>
          <w:rFonts w:ascii="Helvetica Neue" w:hAnsi="Helvetica Neue" w:cs="Helvetica Neue"/>
          <w:color w:val="4C4C4C"/>
          <w:spacing w:val="-2"/>
          <w:kern w:val="1"/>
          <w:sz w:val="18"/>
          <w:szCs w:val="18"/>
          <w:lang w:val="en-GB"/>
        </w:rPr>
        <w:br/>
      </w:r>
    </w:p>
    <w:p w14:paraId="705306F5" w14:textId="77777777" w:rsidR="00D017AB" w:rsidRDefault="00D017AB" w:rsidP="00D017AB">
      <w:pPr>
        <w:pStyle w:val="Heading2"/>
        <w:rPr>
          <w:sz w:val="22"/>
          <w:szCs w:val="22"/>
        </w:rPr>
      </w:pPr>
      <w:r w:rsidRPr="00A26CE5">
        <w:rPr>
          <w:sz w:val="22"/>
          <w:szCs w:val="22"/>
        </w:rPr>
        <w:t xml:space="preserve">Software </w:t>
      </w:r>
      <w:r>
        <w:rPr>
          <w:sz w:val="22"/>
          <w:szCs w:val="22"/>
        </w:rPr>
        <w:t>Developer (C++)</w:t>
      </w:r>
    </w:p>
    <w:p w14:paraId="3C3EC8A9" w14:textId="54B34390" w:rsidR="00D017AB" w:rsidRPr="00662FC9" w:rsidRDefault="00D017AB" w:rsidP="00D017AB">
      <w:pPr>
        <w:pStyle w:val="Heading3"/>
      </w:pPr>
      <w:proofErr w:type="spellStart"/>
      <w:r>
        <w:t>Muvee</w:t>
      </w:r>
      <w:proofErr w:type="spellEnd"/>
      <w:r>
        <w:t xml:space="preserve"> Technologies | Singapore</w:t>
      </w:r>
      <w:r>
        <w:tab/>
        <w:t>Jun 20</w:t>
      </w:r>
      <w:r>
        <w:t>09</w:t>
      </w:r>
      <w:r>
        <w:t xml:space="preserve"> – May 201</w:t>
      </w:r>
      <w:r>
        <w:t>2</w:t>
      </w:r>
    </w:p>
    <w:p w14:paraId="4FA4C533" w14:textId="77777777" w:rsidR="00D017AB" w:rsidRPr="00662FC9" w:rsidRDefault="00D017AB" w:rsidP="00D017AB">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audio and video transcoding pipeline for Sony's PSP, enabling efficient conversion of media files.</w:t>
      </w:r>
    </w:p>
    <w:p w14:paraId="7F2E0C24" w14:textId="77777777" w:rsidR="00D017AB" w:rsidRPr="00662FC9" w:rsidRDefault="00D017AB" w:rsidP="00D017AB">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Developed import/export module for videos in Sony cameras, enhancing usability of Sony's camera products.</w:t>
      </w:r>
    </w:p>
    <w:p w14:paraId="09CBF3C2" w14:textId="0F98EC2C" w:rsidR="00D017AB" w:rsidRPr="00D017AB" w:rsidRDefault="00D017AB" w:rsidP="00D017AB">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lastRenderedPageBreak/>
        <w:t>Designed and implemented video mixer module, allowing users to combine multiple video streams.</w:t>
      </w:r>
    </w:p>
    <w:p w14:paraId="4E24CCAB" w14:textId="77777777" w:rsidR="00E161B5" w:rsidRDefault="00000000" w:rsidP="00E161B5">
      <w:pPr>
        <w:pStyle w:val="Heading1"/>
      </w:pPr>
      <w:sdt>
        <w:sdtPr>
          <w:id w:val="1735817217"/>
          <w:placeholder>
            <w:docPart w:val="5BD1111266A5D342B82F9C7CDAD33AF8"/>
          </w:placeholder>
          <w:temporary/>
          <w:showingPlcHdr/>
          <w15:appearance w15:val="hidden"/>
        </w:sdtPr>
        <w:sdtContent>
          <w:r w:rsidR="00E161B5" w:rsidRPr="004C4C0E">
            <w:t>EDUCATION</w:t>
          </w:r>
        </w:sdtContent>
      </w:sdt>
    </w:p>
    <w:p w14:paraId="74CC9ECC" w14:textId="77777777" w:rsidR="00E161B5" w:rsidRPr="009D24D8" w:rsidRDefault="00E161B5" w:rsidP="00E161B5">
      <w:pPr>
        <w:pStyle w:val="Heading2"/>
        <w:rPr>
          <w:rFonts w:eastAsiaTheme="minorEastAsia"/>
        </w:rPr>
      </w:pPr>
      <w:r>
        <w:t xml:space="preserve">MBA </w:t>
      </w:r>
    </w:p>
    <w:p w14:paraId="68F500C7" w14:textId="77777777" w:rsidR="00E161B5" w:rsidRDefault="00E161B5" w:rsidP="00E161B5">
      <w:pPr>
        <w:pStyle w:val="Heading3"/>
      </w:pPr>
      <w:r>
        <w:t>Hong Kong University of Science and Technology</w:t>
      </w:r>
      <w:r>
        <w:tab/>
        <w:t>May 2012</w:t>
      </w:r>
    </w:p>
    <w:p w14:paraId="1A2BB820" w14:textId="77777777" w:rsidR="00E161B5" w:rsidRDefault="00E161B5" w:rsidP="00E161B5">
      <w:pPr>
        <w:rPr>
          <w:rFonts w:cs="Calibri (Body)"/>
          <w:szCs w:val="20"/>
        </w:rPr>
      </w:pPr>
      <w:r>
        <w:rPr>
          <w:rFonts w:cs="Calibri (Body)"/>
          <w:szCs w:val="20"/>
        </w:rPr>
        <w:t>Won first prize in business plan competition, lead the tennis team, and stood second place in university games.</w:t>
      </w:r>
    </w:p>
    <w:p w14:paraId="1A435155" w14:textId="77777777" w:rsidR="00E161B5" w:rsidRPr="009D24D8" w:rsidRDefault="00E161B5" w:rsidP="00E161B5">
      <w:pPr>
        <w:pStyle w:val="Heading2"/>
        <w:rPr>
          <w:rFonts w:eastAsiaTheme="minorEastAsia"/>
        </w:rPr>
      </w:pPr>
      <w:r>
        <w:t>BSc</w:t>
      </w:r>
    </w:p>
    <w:p w14:paraId="2393FC14" w14:textId="77777777" w:rsidR="00E161B5" w:rsidRDefault="00E161B5" w:rsidP="00E161B5">
      <w:pPr>
        <w:pStyle w:val="Heading3"/>
      </w:pPr>
      <w:r>
        <w:t>Hong Kong University of Science and Technology</w:t>
      </w:r>
      <w:r>
        <w:tab/>
        <w:t>Jul 2009</w:t>
      </w:r>
    </w:p>
    <w:p w14:paraId="7F3A48B4" w14:textId="77777777" w:rsidR="00E161B5" w:rsidRPr="00456AD2" w:rsidRDefault="00E161B5" w:rsidP="00E161B5">
      <w:pPr>
        <w:rPr>
          <w:rFonts w:cs="Calibri (Body)"/>
          <w:szCs w:val="20"/>
        </w:rPr>
      </w:pPr>
      <w:r>
        <w:rPr>
          <w:rFonts w:cs="Calibri (Body)"/>
          <w:szCs w:val="20"/>
        </w:rPr>
        <w:t xml:space="preserve">Stood second place in national science fair. </w:t>
      </w:r>
    </w:p>
    <w:p w14:paraId="09B58E73" w14:textId="77777777" w:rsidR="00B8662E" w:rsidRPr="00E161B5" w:rsidRDefault="00B8662E" w:rsidP="00E161B5"/>
    <w:sectPr w:rsidR="00B8662E" w:rsidRPr="00E161B5" w:rsidSect="00CC5596">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73C35" w14:textId="77777777" w:rsidR="001A2657" w:rsidRDefault="001A2657" w:rsidP="00CE6F6F">
      <w:pPr>
        <w:spacing w:after="0" w:line="240" w:lineRule="auto"/>
      </w:pPr>
      <w:r>
        <w:separator/>
      </w:r>
    </w:p>
  </w:endnote>
  <w:endnote w:type="continuationSeparator" w:id="0">
    <w:p w14:paraId="0DF9B876" w14:textId="77777777" w:rsidR="001A2657" w:rsidRDefault="001A2657"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BF094" w14:textId="77777777" w:rsidR="001A2657" w:rsidRDefault="001A2657" w:rsidP="00CE6F6F">
      <w:pPr>
        <w:spacing w:after="0" w:line="240" w:lineRule="auto"/>
      </w:pPr>
      <w:r>
        <w:separator/>
      </w:r>
    </w:p>
  </w:footnote>
  <w:footnote w:type="continuationSeparator" w:id="0">
    <w:p w14:paraId="228323F4" w14:textId="77777777" w:rsidR="001A2657" w:rsidRDefault="001A2657"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426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830F8"/>
    <w:rsid w:val="0008452C"/>
    <w:rsid w:val="000C6A40"/>
    <w:rsid w:val="000E1FF7"/>
    <w:rsid w:val="000E5F0C"/>
    <w:rsid w:val="000F688A"/>
    <w:rsid w:val="00102F66"/>
    <w:rsid w:val="00103499"/>
    <w:rsid w:val="00103F8F"/>
    <w:rsid w:val="001751B4"/>
    <w:rsid w:val="0018378C"/>
    <w:rsid w:val="00196F00"/>
    <w:rsid w:val="001A2657"/>
    <w:rsid w:val="001E3F8E"/>
    <w:rsid w:val="00200123"/>
    <w:rsid w:val="00237E36"/>
    <w:rsid w:val="00267A26"/>
    <w:rsid w:val="00286477"/>
    <w:rsid w:val="00292A40"/>
    <w:rsid w:val="002C2F51"/>
    <w:rsid w:val="002E52CA"/>
    <w:rsid w:val="002E6472"/>
    <w:rsid w:val="002F5C02"/>
    <w:rsid w:val="00307EC0"/>
    <w:rsid w:val="003162C2"/>
    <w:rsid w:val="00387005"/>
    <w:rsid w:val="003A73F5"/>
    <w:rsid w:val="003A7C40"/>
    <w:rsid w:val="003D02D3"/>
    <w:rsid w:val="003F3887"/>
    <w:rsid w:val="00422B01"/>
    <w:rsid w:val="00447788"/>
    <w:rsid w:val="00484AA7"/>
    <w:rsid w:val="004934D9"/>
    <w:rsid w:val="004A04A6"/>
    <w:rsid w:val="004C35F9"/>
    <w:rsid w:val="004C4C0E"/>
    <w:rsid w:val="004C59B8"/>
    <w:rsid w:val="004E4B08"/>
    <w:rsid w:val="004F2D41"/>
    <w:rsid w:val="00501863"/>
    <w:rsid w:val="00530CE5"/>
    <w:rsid w:val="005468B4"/>
    <w:rsid w:val="0056447F"/>
    <w:rsid w:val="00570F02"/>
    <w:rsid w:val="005874C4"/>
    <w:rsid w:val="00591A3E"/>
    <w:rsid w:val="00596FCF"/>
    <w:rsid w:val="005A4222"/>
    <w:rsid w:val="005B4219"/>
    <w:rsid w:val="005D34BA"/>
    <w:rsid w:val="005D6666"/>
    <w:rsid w:val="005F60DF"/>
    <w:rsid w:val="005F68BD"/>
    <w:rsid w:val="00601DB4"/>
    <w:rsid w:val="00602126"/>
    <w:rsid w:val="0061718A"/>
    <w:rsid w:val="00655EE8"/>
    <w:rsid w:val="00675DE5"/>
    <w:rsid w:val="0068660E"/>
    <w:rsid w:val="0069504D"/>
    <w:rsid w:val="006A5D9A"/>
    <w:rsid w:val="006B48F5"/>
    <w:rsid w:val="006E142E"/>
    <w:rsid w:val="006E45D6"/>
    <w:rsid w:val="006E479B"/>
    <w:rsid w:val="00703713"/>
    <w:rsid w:val="00710C03"/>
    <w:rsid w:val="00724622"/>
    <w:rsid w:val="00732471"/>
    <w:rsid w:val="00753A11"/>
    <w:rsid w:val="0077318A"/>
    <w:rsid w:val="007823C6"/>
    <w:rsid w:val="007949EE"/>
    <w:rsid w:val="007C3B30"/>
    <w:rsid w:val="007C661E"/>
    <w:rsid w:val="007E3AA0"/>
    <w:rsid w:val="007E6088"/>
    <w:rsid w:val="00802339"/>
    <w:rsid w:val="00802B08"/>
    <w:rsid w:val="0081066F"/>
    <w:rsid w:val="0082628B"/>
    <w:rsid w:val="00837DC0"/>
    <w:rsid w:val="008517B9"/>
    <w:rsid w:val="008815FF"/>
    <w:rsid w:val="008A4BF7"/>
    <w:rsid w:val="008B137E"/>
    <w:rsid w:val="008C112D"/>
    <w:rsid w:val="008F71AC"/>
    <w:rsid w:val="0091570E"/>
    <w:rsid w:val="00921415"/>
    <w:rsid w:val="009369F4"/>
    <w:rsid w:val="009649FD"/>
    <w:rsid w:val="00982753"/>
    <w:rsid w:val="00996C37"/>
    <w:rsid w:val="009A188B"/>
    <w:rsid w:val="009C6DF4"/>
    <w:rsid w:val="009D24D8"/>
    <w:rsid w:val="009E0E86"/>
    <w:rsid w:val="009F0F86"/>
    <w:rsid w:val="00A006E5"/>
    <w:rsid w:val="00A032A2"/>
    <w:rsid w:val="00A13526"/>
    <w:rsid w:val="00A43D4C"/>
    <w:rsid w:val="00A51153"/>
    <w:rsid w:val="00A872FF"/>
    <w:rsid w:val="00A913E9"/>
    <w:rsid w:val="00A91852"/>
    <w:rsid w:val="00AD7273"/>
    <w:rsid w:val="00B22086"/>
    <w:rsid w:val="00B83B17"/>
    <w:rsid w:val="00B8662E"/>
    <w:rsid w:val="00B96D8D"/>
    <w:rsid w:val="00BA269A"/>
    <w:rsid w:val="00BA559B"/>
    <w:rsid w:val="00BA7812"/>
    <w:rsid w:val="00C33E09"/>
    <w:rsid w:val="00C506E0"/>
    <w:rsid w:val="00C8719E"/>
    <w:rsid w:val="00CC5596"/>
    <w:rsid w:val="00CD0A7C"/>
    <w:rsid w:val="00CD1FF1"/>
    <w:rsid w:val="00CE6F6F"/>
    <w:rsid w:val="00CF543E"/>
    <w:rsid w:val="00CF6F9D"/>
    <w:rsid w:val="00D017AB"/>
    <w:rsid w:val="00D46A55"/>
    <w:rsid w:val="00D74BEC"/>
    <w:rsid w:val="00D80E89"/>
    <w:rsid w:val="00DA0E61"/>
    <w:rsid w:val="00DC6BBA"/>
    <w:rsid w:val="00DE1F7A"/>
    <w:rsid w:val="00DE49DA"/>
    <w:rsid w:val="00DF69E1"/>
    <w:rsid w:val="00E0522A"/>
    <w:rsid w:val="00E10F93"/>
    <w:rsid w:val="00E11CDF"/>
    <w:rsid w:val="00E161B5"/>
    <w:rsid w:val="00E255D3"/>
    <w:rsid w:val="00E301DF"/>
    <w:rsid w:val="00E43CDB"/>
    <w:rsid w:val="00E83598"/>
    <w:rsid w:val="00E966AA"/>
    <w:rsid w:val="00EC013F"/>
    <w:rsid w:val="00F02BD2"/>
    <w:rsid w:val="00F65859"/>
    <w:rsid w:val="00F8023F"/>
    <w:rsid w:val="00F85EC3"/>
    <w:rsid w:val="00F87501"/>
    <w:rsid w:val="00FA54A9"/>
    <w:rsid w:val="00FE15CB"/>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1B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ListParagraph">
    <w:name w:val="List Paragraph"/>
    <w:basedOn w:val="Normal"/>
    <w:uiPriority w:val="34"/>
    <w:semiHidden/>
    <w:qFormat/>
    <w:rsid w:val="00CF6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59026759">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523595352">
      <w:bodyDiv w:val="1"/>
      <w:marLeft w:val="0"/>
      <w:marRight w:val="0"/>
      <w:marTop w:val="0"/>
      <w:marBottom w:val="0"/>
      <w:divBdr>
        <w:top w:val="none" w:sz="0" w:space="0" w:color="auto"/>
        <w:left w:val="none" w:sz="0" w:space="0" w:color="auto"/>
        <w:bottom w:val="none" w:sz="0" w:space="0" w:color="auto"/>
        <w:right w:val="none" w:sz="0" w:space="0" w:color="auto"/>
      </w:divBdr>
    </w:div>
    <w:div w:id="523984413">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750737431">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915087215">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948119606">
      <w:bodyDiv w:val="1"/>
      <w:marLeft w:val="0"/>
      <w:marRight w:val="0"/>
      <w:marTop w:val="0"/>
      <w:marBottom w:val="0"/>
      <w:divBdr>
        <w:top w:val="none" w:sz="0" w:space="0" w:color="auto"/>
        <w:left w:val="none" w:sz="0" w:space="0" w:color="auto"/>
        <w:bottom w:val="none" w:sz="0" w:space="0" w:color="auto"/>
        <w:right w:val="none" w:sz="0" w:space="0" w:color="auto"/>
      </w:divBdr>
    </w:div>
    <w:div w:id="986783415">
      <w:bodyDiv w:val="1"/>
      <w:marLeft w:val="0"/>
      <w:marRight w:val="0"/>
      <w:marTop w:val="0"/>
      <w:marBottom w:val="0"/>
      <w:divBdr>
        <w:top w:val="none" w:sz="0" w:space="0" w:color="auto"/>
        <w:left w:val="none" w:sz="0" w:space="0" w:color="auto"/>
        <w:bottom w:val="none" w:sz="0" w:space="0" w:color="auto"/>
        <w:right w:val="none" w:sz="0" w:space="0" w:color="auto"/>
      </w:divBdr>
    </w:div>
    <w:div w:id="1147432674">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624462354">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695615992">
      <w:bodyDiv w:val="1"/>
      <w:marLeft w:val="0"/>
      <w:marRight w:val="0"/>
      <w:marTop w:val="0"/>
      <w:marBottom w:val="0"/>
      <w:divBdr>
        <w:top w:val="none" w:sz="0" w:space="0" w:color="auto"/>
        <w:left w:val="none" w:sz="0" w:space="0" w:color="auto"/>
        <w:bottom w:val="none" w:sz="0" w:space="0" w:color="auto"/>
        <w:right w:val="none" w:sz="0" w:space="0" w:color="auto"/>
      </w:divBdr>
    </w:div>
    <w:div w:id="1698001255">
      <w:bodyDiv w:val="1"/>
      <w:marLeft w:val="0"/>
      <w:marRight w:val="0"/>
      <w:marTop w:val="0"/>
      <w:marBottom w:val="0"/>
      <w:divBdr>
        <w:top w:val="none" w:sz="0" w:space="0" w:color="auto"/>
        <w:left w:val="none" w:sz="0" w:space="0" w:color="auto"/>
        <w:bottom w:val="none" w:sz="0" w:space="0" w:color="auto"/>
        <w:right w:val="none" w:sz="0" w:space="0" w:color="auto"/>
      </w:divBdr>
    </w:div>
    <w:div w:id="1732926646">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4A9594B6A7BE46B623DF7D8333C54E"/>
        <w:category>
          <w:name w:val="General"/>
          <w:gallery w:val="placeholder"/>
        </w:category>
        <w:types>
          <w:type w:val="bbPlcHdr"/>
        </w:types>
        <w:behaviors>
          <w:behavior w:val="content"/>
        </w:behaviors>
        <w:guid w:val="{0A612A41-0540-C34D-A821-CC4525BCFC47}"/>
      </w:docPartPr>
      <w:docPartBody>
        <w:p w:rsidR="007313D2" w:rsidRDefault="003F5468" w:rsidP="003F5468">
          <w:pPr>
            <w:pStyle w:val="F74A9594B6A7BE46B623DF7D8333C54E"/>
          </w:pPr>
          <w:r w:rsidRPr="00103499">
            <w:t>EXPERIENCE</w:t>
          </w:r>
        </w:p>
      </w:docPartBody>
    </w:docPart>
    <w:docPart>
      <w:docPartPr>
        <w:name w:val="5BD1111266A5D342B82F9C7CDAD33AF8"/>
        <w:category>
          <w:name w:val="General"/>
          <w:gallery w:val="placeholder"/>
        </w:category>
        <w:types>
          <w:type w:val="bbPlcHdr"/>
        </w:types>
        <w:behaviors>
          <w:behavior w:val="content"/>
        </w:behaviors>
        <w:guid w:val="{1D7EB3B7-AC19-C049-83C4-1E51EC54F100}"/>
      </w:docPartPr>
      <w:docPartBody>
        <w:p w:rsidR="007313D2" w:rsidRDefault="003F5468" w:rsidP="003F5468">
          <w:pPr>
            <w:pStyle w:val="5BD1111266A5D342B82F9C7CDAD33AF8"/>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03733A"/>
    <w:rsid w:val="001F50F6"/>
    <w:rsid w:val="00307EC0"/>
    <w:rsid w:val="0033543F"/>
    <w:rsid w:val="00387005"/>
    <w:rsid w:val="003F5468"/>
    <w:rsid w:val="005641A0"/>
    <w:rsid w:val="00587142"/>
    <w:rsid w:val="006B3790"/>
    <w:rsid w:val="007313D2"/>
    <w:rsid w:val="00896D9F"/>
    <w:rsid w:val="008B13EF"/>
    <w:rsid w:val="008E0F48"/>
    <w:rsid w:val="00F535ED"/>
    <w:rsid w:val="00F56DE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A9594B6A7BE46B623DF7D8333C54E">
    <w:name w:val="F74A9594B6A7BE46B623DF7D8333C54E"/>
    <w:rsid w:val="003F5468"/>
    <w:rPr>
      <w:lang w:eastAsia="en-GB"/>
    </w:rPr>
  </w:style>
  <w:style w:type="paragraph" w:customStyle="1" w:styleId="5BD1111266A5D342B82F9C7CDAD33AF8">
    <w:name w:val="5BD1111266A5D342B82F9C7CDAD33AF8"/>
    <w:rsid w:val="003F5468"/>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4.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2024-06-29T03:14:00Z</dcterms:created>
  <dcterms:modified xsi:type="dcterms:W3CDTF">2024-07-29T08:49:00Z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